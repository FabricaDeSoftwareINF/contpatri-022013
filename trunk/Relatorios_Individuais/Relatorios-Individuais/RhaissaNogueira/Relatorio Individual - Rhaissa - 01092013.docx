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59A" w:rsidRDefault="00A23572">
      <w:pPr>
        <w:pStyle w:val="Standard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Alun</w:t>
      </w:r>
      <w:r w:rsidR="00444BC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: </w:t>
      </w:r>
      <w:proofErr w:type="spellStart"/>
      <w:r w:rsidR="00444BC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Rhaíssa</w:t>
      </w:r>
      <w:proofErr w:type="spellEnd"/>
      <w:r w:rsidR="00444BC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 Nogueira Arantes</w:t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  <w:t>Data: 23/08/2013 – 02/09/2013</w:t>
      </w:r>
    </w:p>
    <w:p w:rsidR="00A4659A" w:rsidRDefault="00A23572">
      <w:pPr>
        <w:pStyle w:val="Standard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Fase/Iteração: Iteração 1</w:t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  <w:t>Esforço Total: 2</w:t>
      </w:r>
      <w:r w:rsidR="00BC3777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7</w:t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 horas</w:t>
      </w:r>
    </w:p>
    <w:p w:rsidR="00A4659A" w:rsidRDefault="00A4659A">
      <w:pPr>
        <w:pStyle w:val="Standard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A4659A" w:rsidRDefault="00A23572">
      <w:pPr>
        <w:pStyle w:val="Standard"/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Atividade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Introdução à disciplina e ao projeto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ContPatri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Esforço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4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horas</w:t>
      </w:r>
    </w:p>
    <w:p w:rsidR="00A4659A" w:rsidRDefault="00A23572">
      <w:pPr>
        <w:pStyle w:val="Standard"/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Descrição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: Tempo gasto com apresentação de disciplinas e estudo inicial sobre o novo projeto a ser trabalhado.</w:t>
      </w:r>
    </w:p>
    <w:p w:rsidR="00A4659A" w:rsidRDefault="00A23572">
      <w:pPr>
        <w:pStyle w:val="Standard"/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Produtos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: Nenhum.</w:t>
      </w:r>
    </w:p>
    <w:p w:rsidR="00A4659A" w:rsidRDefault="00A23572">
      <w:pPr>
        <w:pStyle w:val="Standard"/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Equipe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proofErr w:type="spellStart"/>
      <w:r w:rsidR="00444BC0">
        <w:rPr>
          <w:rFonts w:ascii="Times New Roman" w:eastAsia="Times New Roman" w:hAnsi="Times New Roman" w:cs="Times New Roman"/>
          <w:sz w:val="24"/>
          <w:szCs w:val="24"/>
          <w:lang w:val="pt-BR"/>
        </w:rPr>
        <w:t>Rhaíssa</w:t>
      </w:r>
      <w:proofErr w:type="spellEnd"/>
      <w:r w:rsidR="00444BC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Nogueira Arantes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A4659A" w:rsidRDefault="00A23572">
      <w:pPr>
        <w:pStyle w:val="Standard"/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Artefato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444BC0">
        <w:rPr>
          <w:rFonts w:ascii="Times New Roman" w:eastAsia="Times New Roman" w:hAnsi="Times New Roman" w:cs="Times New Roman"/>
          <w:sz w:val="24"/>
          <w:szCs w:val="24"/>
          <w:lang w:val="pt-BR"/>
        </w:rPr>
        <w:t>Conhecimento adquirido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A4659A" w:rsidRDefault="00A4659A">
      <w:pPr>
        <w:pStyle w:val="Standard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A4659A" w:rsidRDefault="00A23572">
      <w:pPr>
        <w:pStyle w:val="Standard"/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Atividade</w:t>
      </w:r>
      <w:r w:rsidR="00444BC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Análise - Escopo X Requisitos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X</w:t>
      </w:r>
      <w:r w:rsidR="00444BC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Arquitetura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Esforço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6165BC">
        <w:rPr>
          <w:rFonts w:ascii="Times New Roman" w:eastAsia="Times New Roman" w:hAnsi="Times New Roman" w:cs="Times New Roman"/>
          <w:sz w:val="24"/>
          <w:szCs w:val="24"/>
          <w:lang w:val="pt-BR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horas</w:t>
      </w:r>
    </w:p>
    <w:p w:rsidR="00A4659A" w:rsidRPr="006165BC" w:rsidRDefault="00A23572">
      <w:pPr>
        <w:pStyle w:val="Standard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Descriçã</w:t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o</w:t>
      </w:r>
      <w:r w:rsidR="006165BC">
        <w:rPr>
          <w:rFonts w:ascii="Times New Roman" w:eastAsia="Times New Roman" w:hAnsi="Times New Roman" w:cs="Times New Roman"/>
          <w:sz w:val="24"/>
          <w:szCs w:val="24"/>
          <w:lang w:val="pt-BR"/>
        </w:rPr>
        <w:t>: Foi feita uma visão geral de como está interligado escopo, requisitos e arquitetura, tentando assim levantar quais seriam os pontos ideias para serem tratados primeiro pelo projeto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A4659A" w:rsidRDefault="00A23572">
      <w:pPr>
        <w:pStyle w:val="Standard"/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Produtos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: Análise do que foi levantado nos requisitos, e</w:t>
      </w:r>
      <w:r w:rsidR="006165B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definição da planilha separando o grupo em pequenas equipes para análise mais profunda dos artefatos do projeto anterior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A4659A" w:rsidRDefault="00A23572">
      <w:pPr>
        <w:pStyle w:val="Standard"/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Equi</w:t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</w:t>
      </w:r>
      <w:r w:rsidR="006165BC">
        <w:rPr>
          <w:rFonts w:ascii="Times New Roman" w:eastAsia="Times New Roman" w:hAnsi="Times New Roman" w:cs="Times New Roman"/>
          <w:sz w:val="24"/>
          <w:szCs w:val="24"/>
          <w:lang w:val="pt-BR"/>
        </w:rPr>
        <w:t>haíssa</w:t>
      </w:r>
      <w:proofErr w:type="spellEnd"/>
      <w:r w:rsidR="006165B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Nogueira, Lucas Carvalho e Jonathan Silva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A4659A" w:rsidRDefault="00A23572">
      <w:pPr>
        <w:pStyle w:val="Standard"/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Artefato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: “</w:t>
      </w:r>
      <w:proofErr w:type="spellStart"/>
      <w:proofErr w:type="gramStart"/>
      <w:r w:rsidR="006165BC" w:rsidRPr="006165BC">
        <w:rPr>
          <w:rFonts w:ascii="Times New Roman" w:eastAsia="Times New Roman" w:hAnsi="Times New Roman" w:cs="Times New Roman"/>
          <w:sz w:val="24"/>
          <w:szCs w:val="24"/>
          <w:lang w:val="pt-BR"/>
        </w:rPr>
        <w:t>CONTPATRI_Atividades</w:t>
      </w:r>
      <w:proofErr w:type="spellEnd"/>
      <w:proofErr w:type="gramEnd"/>
      <w:r w:rsidR="006165BC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  <w:proofErr w:type="spellStart"/>
      <w:r w:rsidR="006165BC">
        <w:rPr>
          <w:rFonts w:ascii="Times New Roman" w:eastAsia="Times New Roman" w:hAnsi="Times New Roman" w:cs="Times New Roman"/>
          <w:sz w:val="24"/>
          <w:szCs w:val="24"/>
          <w:lang w:val="pt-BR"/>
        </w:rPr>
        <w:t>xls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”.</w:t>
      </w:r>
    </w:p>
    <w:p w:rsidR="00A4659A" w:rsidRDefault="00A4659A">
      <w:pPr>
        <w:pStyle w:val="Standard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A4659A" w:rsidRDefault="00A23572">
      <w:pPr>
        <w:pStyle w:val="Standard"/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Atividade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: A</w:t>
      </w:r>
      <w:r w:rsidR="006165BC">
        <w:rPr>
          <w:rFonts w:ascii="Times New Roman" w:eastAsia="Times New Roman" w:hAnsi="Times New Roman" w:cs="Times New Roman"/>
          <w:sz w:val="24"/>
          <w:szCs w:val="24"/>
          <w:lang w:val="pt-BR"/>
        </w:rPr>
        <w:t>companhamento do projeto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Esforço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: 8 horas</w:t>
      </w:r>
    </w:p>
    <w:p w:rsidR="00A4659A" w:rsidRDefault="00A23572">
      <w:pPr>
        <w:pStyle w:val="Standard"/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Descrição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Foi </w:t>
      </w:r>
      <w:r w:rsidR="006165BC">
        <w:rPr>
          <w:rFonts w:ascii="Times New Roman" w:eastAsia="Times New Roman" w:hAnsi="Times New Roman" w:cs="Times New Roman"/>
          <w:sz w:val="24"/>
          <w:szCs w:val="24"/>
          <w:lang w:val="pt-BR"/>
        </w:rPr>
        <w:t>feito um acompanhamento nas duas semanas que se passaram sobre as atividades executadas pelo grupo e das necessidades levantadas</w:t>
      </w:r>
    </w:p>
    <w:p w:rsidR="00A4659A" w:rsidRDefault="00A23572">
      <w:pPr>
        <w:pStyle w:val="Standard"/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Produtos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: Verificação d</w:t>
      </w:r>
      <w:r w:rsidR="006165BC">
        <w:rPr>
          <w:rFonts w:ascii="Times New Roman" w:eastAsia="Times New Roman" w:hAnsi="Times New Roman" w:cs="Times New Roman"/>
          <w:sz w:val="24"/>
          <w:szCs w:val="24"/>
          <w:lang w:val="pt-BR"/>
        </w:rPr>
        <w:t>e necessidades do projeto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A4659A" w:rsidRDefault="00A23572">
      <w:pPr>
        <w:pStyle w:val="Standard"/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Equipe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</w:t>
      </w:r>
      <w:r w:rsidR="006165BC">
        <w:rPr>
          <w:rFonts w:ascii="Times New Roman" w:eastAsia="Times New Roman" w:hAnsi="Times New Roman" w:cs="Times New Roman"/>
          <w:sz w:val="24"/>
          <w:szCs w:val="24"/>
          <w:lang w:val="pt-BR"/>
        </w:rPr>
        <w:t>haíssa</w:t>
      </w:r>
      <w:proofErr w:type="spellEnd"/>
      <w:r w:rsidR="006165B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Nogueira</w:t>
      </w:r>
    </w:p>
    <w:p w:rsidR="00A4659A" w:rsidRDefault="00A23572">
      <w:pPr>
        <w:pStyle w:val="Standard"/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lastRenderedPageBreak/>
        <w:t>Artefato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6165B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Tickets no </w:t>
      </w:r>
      <w:proofErr w:type="spellStart"/>
      <w:r w:rsidR="006165BC">
        <w:rPr>
          <w:rFonts w:ascii="Times New Roman" w:eastAsia="Times New Roman" w:hAnsi="Times New Roman" w:cs="Times New Roman"/>
          <w:sz w:val="24"/>
          <w:szCs w:val="24"/>
          <w:lang w:val="pt-BR"/>
        </w:rPr>
        <w:t>Redmine</w:t>
      </w:r>
      <w:proofErr w:type="spellEnd"/>
    </w:p>
    <w:p w:rsidR="00A4659A" w:rsidRDefault="00A4659A">
      <w:pPr>
        <w:pStyle w:val="Standard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A4659A" w:rsidRDefault="00A23572">
      <w:pPr>
        <w:pStyle w:val="Standard"/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Atividade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6165BC">
        <w:rPr>
          <w:rFonts w:ascii="Times New Roman" w:eastAsia="Times New Roman" w:hAnsi="Times New Roman" w:cs="Times New Roman"/>
          <w:sz w:val="24"/>
          <w:szCs w:val="24"/>
          <w:lang w:val="pt-BR"/>
        </w:rPr>
        <w:t>Preparação de ambiente de projeto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Esforço</w:t>
      </w:r>
      <w:r w:rsidR="006165BC">
        <w:rPr>
          <w:rFonts w:ascii="Times New Roman" w:eastAsia="Times New Roman" w:hAnsi="Times New Roman" w:cs="Times New Roman"/>
          <w:sz w:val="24"/>
          <w:szCs w:val="24"/>
          <w:lang w:val="pt-BR"/>
        </w:rPr>
        <w:t>: 2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horas</w:t>
      </w:r>
    </w:p>
    <w:p w:rsidR="00A4659A" w:rsidRDefault="00A23572">
      <w:pPr>
        <w:pStyle w:val="Standard"/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Descrição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6165B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Conversa com o </w:t>
      </w:r>
      <w:proofErr w:type="spellStart"/>
      <w:r w:rsidR="006165BC">
        <w:rPr>
          <w:rFonts w:ascii="Times New Roman" w:eastAsia="Times New Roman" w:hAnsi="Times New Roman" w:cs="Times New Roman"/>
          <w:sz w:val="24"/>
          <w:szCs w:val="24"/>
          <w:lang w:val="pt-BR"/>
        </w:rPr>
        <w:t>Danillo</w:t>
      </w:r>
      <w:proofErr w:type="spellEnd"/>
      <w:r w:rsidR="006165B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(Fábrica de Software) para a criação de ambientes para o projeto de acordo com a fábrica de software, além de auxílio de cadastro dos outros alunos no projeto.</w:t>
      </w:r>
    </w:p>
    <w:p w:rsidR="00A4659A" w:rsidRDefault="00A23572">
      <w:pPr>
        <w:pStyle w:val="Standard"/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Produtos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6165B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Produtos da Fábrica configurados para atender as necessidades do </w:t>
      </w:r>
      <w:proofErr w:type="spellStart"/>
      <w:proofErr w:type="gramStart"/>
      <w:r w:rsidR="006165BC">
        <w:rPr>
          <w:rFonts w:ascii="Times New Roman" w:eastAsia="Times New Roman" w:hAnsi="Times New Roman" w:cs="Times New Roman"/>
          <w:sz w:val="24"/>
          <w:szCs w:val="24"/>
          <w:lang w:val="pt-BR"/>
        </w:rPr>
        <w:t>ContPatri</w:t>
      </w:r>
      <w:proofErr w:type="spellEnd"/>
      <w:proofErr w:type="gramEnd"/>
      <w:r w:rsidR="006165BC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A4659A" w:rsidRDefault="00A23572">
      <w:pPr>
        <w:pStyle w:val="Standard"/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Equipe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</w:t>
      </w:r>
      <w:r w:rsidR="006165BC">
        <w:rPr>
          <w:rFonts w:ascii="Times New Roman" w:eastAsia="Times New Roman" w:hAnsi="Times New Roman" w:cs="Times New Roman"/>
          <w:sz w:val="24"/>
          <w:szCs w:val="24"/>
          <w:lang w:val="pt-BR"/>
        </w:rPr>
        <w:t>haíssa</w:t>
      </w:r>
      <w:proofErr w:type="spellEnd"/>
      <w:r w:rsidR="006165B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Nogueira.</w:t>
      </w:r>
    </w:p>
    <w:p w:rsidR="00A4659A" w:rsidRDefault="00A23572">
      <w:pPr>
        <w:pStyle w:val="Standard"/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Artefato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6165BC">
        <w:rPr>
          <w:rFonts w:ascii="Times New Roman" w:eastAsia="Times New Roman" w:hAnsi="Times New Roman" w:cs="Times New Roman"/>
          <w:sz w:val="24"/>
          <w:szCs w:val="24"/>
          <w:lang w:val="pt-BR"/>
        </w:rPr>
        <w:t>Ambientes da fábrica configurados.</w:t>
      </w:r>
    </w:p>
    <w:p w:rsidR="006165BC" w:rsidRDefault="006165BC" w:rsidP="006165BC">
      <w:pPr>
        <w:pStyle w:val="Standard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:rsidR="006165BC" w:rsidRDefault="006165BC" w:rsidP="006165BC">
      <w:pPr>
        <w:pStyle w:val="Standard"/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Atividade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: Auxílio no projeto SAD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Esforço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: 1 hora</w:t>
      </w:r>
    </w:p>
    <w:p w:rsidR="006165BC" w:rsidRDefault="006165BC" w:rsidP="006165BC">
      <w:pPr>
        <w:pStyle w:val="Standard"/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Descrição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: Passagem de conhecimento para os alunos do grupo SAD sobre o status do projeto até o final do semestre passado.</w:t>
      </w:r>
    </w:p>
    <w:p w:rsidR="006165BC" w:rsidRDefault="006165BC" w:rsidP="006165BC">
      <w:pPr>
        <w:pStyle w:val="Standard"/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Produtos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: Passagem de conhecimento.</w:t>
      </w:r>
    </w:p>
    <w:p w:rsidR="006165BC" w:rsidRDefault="006165BC" w:rsidP="006165BC">
      <w:pPr>
        <w:pStyle w:val="Standard"/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Equipe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Rhaíssa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Nogueira.</w:t>
      </w:r>
    </w:p>
    <w:p w:rsidR="006165BC" w:rsidRDefault="006165BC" w:rsidP="006165BC">
      <w:pPr>
        <w:pStyle w:val="Standard"/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Artefato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: N/A.</w:t>
      </w:r>
    </w:p>
    <w:p w:rsidR="00A4659A" w:rsidRDefault="00A4659A">
      <w:pPr>
        <w:pStyle w:val="Standard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6165BC" w:rsidRDefault="006165BC" w:rsidP="006165BC">
      <w:pPr>
        <w:pStyle w:val="Standard"/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Atividade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: Definição e revisão dos planos de projeto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Esforço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BC3777">
        <w:rPr>
          <w:rFonts w:ascii="Times New Roman" w:eastAsia="Times New Roman" w:hAnsi="Times New Roman" w:cs="Times New Roman"/>
          <w:sz w:val="24"/>
          <w:szCs w:val="24"/>
          <w:lang w:val="pt-BR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horas</w:t>
      </w:r>
    </w:p>
    <w:p w:rsidR="006165BC" w:rsidRDefault="006165BC" w:rsidP="006165BC">
      <w:pPr>
        <w:pStyle w:val="Standard"/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Descrição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: Definir com o restante do grupo que está auxiliando na gerência estratégias para garantir o sucesso do projeto e com isso, poder gerar os documentos de projeto com conteúdo consistente.</w:t>
      </w:r>
    </w:p>
    <w:p w:rsidR="006165BC" w:rsidRDefault="006165BC" w:rsidP="006165BC">
      <w:pPr>
        <w:pStyle w:val="Standard"/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Produtos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: Artefatos de gerência de projeto.</w:t>
      </w:r>
    </w:p>
    <w:p w:rsidR="006165BC" w:rsidRDefault="006165BC" w:rsidP="006165BC">
      <w:pPr>
        <w:pStyle w:val="Standard"/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Equipe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Rhaíssa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Nogueira, Lucas Carvalho, Jonathan Silva.</w:t>
      </w:r>
    </w:p>
    <w:p w:rsidR="006165BC" w:rsidRDefault="006165BC">
      <w:pPr>
        <w:pStyle w:val="Standard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Artefato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Termo de Abertura, </w:t>
      </w:r>
      <w:r w:rsidR="00BC3777">
        <w:rPr>
          <w:rFonts w:ascii="Times New Roman" w:eastAsia="Times New Roman" w:hAnsi="Times New Roman" w:cs="Times New Roman"/>
          <w:sz w:val="24"/>
          <w:szCs w:val="24"/>
          <w:lang w:val="pt-BR"/>
        </w:rPr>
        <w:t>Planos de Projeto, WBS.</w:t>
      </w:r>
    </w:p>
    <w:sectPr w:rsidR="006165BC" w:rsidSect="00A4659A">
      <w:headerReference w:type="default" r:id="rId7"/>
      <w:footnotePr>
        <w:numRestart w:val="eachPage"/>
      </w:footnotePr>
      <w:pgSz w:w="11906" w:h="16838"/>
      <w:pgMar w:top="2126" w:right="1417" w:bottom="1417" w:left="1417" w:header="1417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3572" w:rsidRDefault="00A23572" w:rsidP="00A4659A">
      <w:r>
        <w:separator/>
      </w:r>
    </w:p>
  </w:endnote>
  <w:endnote w:type="continuationSeparator" w:id="0">
    <w:p w:rsidR="00A23572" w:rsidRDefault="00A23572" w:rsidP="00A465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3572" w:rsidRDefault="00A23572" w:rsidP="00A4659A">
      <w:r w:rsidRPr="00A4659A">
        <w:rPr>
          <w:color w:val="000000"/>
        </w:rPr>
        <w:separator/>
      </w:r>
    </w:p>
  </w:footnote>
  <w:footnote w:type="continuationSeparator" w:id="0">
    <w:p w:rsidR="00A23572" w:rsidRDefault="00A23572" w:rsidP="00A465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4A0"/>
    </w:tblPr>
    <w:tblGrid>
      <w:gridCol w:w="4606"/>
      <w:gridCol w:w="4606"/>
    </w:tblGrid>
    <w:tr w:rsidR="00444BC0" w:rsidTr="00444BC0">
      <w:tc>
        <w:tcPr>
          <w:tcW w:w="4606" w:type="dxa"/>
        </w:tcPr>
        <w:p w:rsidR="00444BC0" w:rsidRDefault="00444BC0">
          <w:pPr>
            <w:pStyle w:val="Standard"/>
            <w:spacing w:after="0" w:line="240" w:lineRule="auto"/>
            <w:rPr>
              <w:rFonts w:ascii="Times New Roman" w:eastAsia="Times New Roman" w:hAnsi="Times New Roman" w:cs="Times New Roman"/>
              <w:lang w:val="pt-BR"/>
            </w:rPr>
          </w:pPr>
          <w:r>
            <w:rPr>
              <w:rFonts w:ascii="Times New Roman" w:eastAsia="Times New Roman" w:hAnsi="Times New Roman" w:cs="Times New Roman"/>
              <w:lang w:val="pt-BR"/>
            </w:rPr>
            <w:t>Fábrica de Software – Instituto de Informática</w:t>
          </w:r>
        </w:p>
      </w:tc>
      <w:tc>
        <w:tcPr>
          <w:tcW w:w="4606" w:type="dxa"/>
        </w:tcPr>
        <w:p w:rsidR="00444BC0" w:rsidRDefault="00444BC0">
          <w:pPr>
            <w:pStyle w:val="Standard"/>
            <w:spacing w:after="0" w:line="240" w:lineRule="auto"/>
            <w:rPr>
              <w:rFonts w:ascii="Times New Roman" w:eastAsia="Times New Roman" w:hAnsi="Times New Roman" w:cs="Times New Roman"/>
              <w:lang w:val="pt-BR"/>
            </w:rPr>
          </w:pPr>
          <w:r>
            <w:rPr>
              <w:rFonts w:ascii="Times New Roman" w:eastAsia="Times New Roman" w:hAnsi="Times New Roman" w:cs="Times New Roman"/>
              <w:lang w:val="pt-BR"/>
            </w:rPr>
            <w:t>Universidade Federal de Goiás</w:t>
          </w:r>
        </w:p>
      </w:tc>
    </w:tr>
    <w:tr w:rsidR="00444BC0" w:rsidTr="00444BC0">
      <w:tc>
        <w:tcPr>
          <w:tcW w:w="4606" w:type="dxa"/>
        </w:tcPr>
        <w:p w:rsidR="00444BC0" w:rsidRDefault="00444BC0">
          <w:pPr>
            <w:pStyle w:val="Standard"/>
            <w:spacing w:after="0" w:line="240" w:lineRule="auto"/>
            <w:rPr>
              <w:rFonts w:ascii="Times New Roman" w:eastAsia="Times New Roman" w:hAnsi="Times New Roman" w:cs="Times New Roman"/>
              <w:lang w:val="pt-BR"/>
            </w:rPr>
          </w:pPr>
          <w:proofErr w:type="spellStart"/>
          <w:proofErr w:type="gramStart"/>
          <w:r>
            <w:rPr>
              <w:rFonts w:ascii="Times New Roman" w:eastAsia="Times New Roman" w:hAnsi="Times New Roman" w:cs="Times New Roman"/>
              <w:lang w:val="pt-BR"/>
            </w:rPr>
            <w:t>ContPatri</w:t>
          </w:r>
          <w:proofErr w:type="spellEnd"/>
          <w:proofErr w:type="gramEnd"/>
          <w:r>
            <w:rPr>
              <w:rFonts w:ascii="Times New Roman" w:eastAsia="Times New Roman" w:hAnsi="Times New Roman" w:cs="Times New Roman"/>
              <w:lang w:val="pt-BR"/>
            </w:rPr>
            <w:t xml:space="preserve"> – Relatório Individual</w:t>
          </w:r>
        </w:p>
      </w:tc>
      <w:tc>
        <w:tcPr>
          <w:tcW w:w="4606" w:type="dxa"/>
        </w:tcPr>
        <w:p w:rsidR="00444BC0" w:rsidRDefault="00444BC0">
          <w:pPr>
            <w:pStyle w:val="Standard"/>
            <w:spacing w:after="0" w:line="240" w:lineRule="auto"/>
            <w:rPr>
              <w:rFonts w:ascii="Times New Roman" w:eastAsia="Times New Roman" w:hAnsi="Times New Roman" w:cs="Times New Roman"/>
              <w:lang w:val="pt-BR"/>
            </w:rPr>
          </w:pPr>
          <w:r>
            <w:rPr>
              <w:rFonts w:ascii="Times New Roman" w:eastAsia="Times New Roman" w:hAnsi="Times New Roman" w:cs="Times New Roman"/>
              <w:lang w:val="pt-BR"/>
            </w:rPr>
            <w:t>01/09/2013</w:t>
          </w:r>
        </w:p>
      </w:tc>
    </w:tr>
  </w:tbl>
  <w:p w:rsidR="00A4659A" w:rsidRDefault="00A4659A">
    <w:pPr>
      <w:pStyle w:val="Standard"/>
      <w:spacing w:after="0" w:line="240" w:lineRule="auto"/>
      <w:rPr>
        <w:rFonts w:ascii="Times New Roman" w:eastAsia="Times New Roman" w:hAnsi="Times New Roman" w:cs="Times New Roman"/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81867"/>
    <w:multiLevelType w:val="multilevel"/>
    <w:tmpl w:val="B67C287A"/>
    <w:styleLink w:val="LS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/>
  <w:rsids>
    <w:rsidRoot w:val="00A4659A"/>
    <w:rsid w:val="00444BC0"/>
    <w:rsid w:val="006165BC"/>
    <w:rsid w:val="00A23572"/>
    <w:rsid w:val="00A4659A"/>
    <w:rsid w:val="00BC3777"/>
    <w:rsid w:val="00EC1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kern w:val="3"/>
        <w:lang w:val="en-US" w:eastAsia="en-US" w:bidi="en-US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4659A"/>
    <w:pPr>
      <w:suppressAutoHyphens/>
    </w:pPr>
  </w:style>
  <w:style w:type="paragraph" w:styleId="Ttulo1">
    <w:name w:val="heading 1"/>
    <w:basedOn w:val="Standard"/>
    <w:rsid w:val="00A4659A"/>
    <w:pPr>
      <w:spacing w:before="240" w:after="0"/>
      <w:outlineLvl w:val="0"/>
    </w:pPr>
    <w:rPr>
      <w:color w:val="2E74B5"/>
      <w:sz w:val="32"/>
      <w:szCs w:val="32"/>
    </w:rPr>
  </w:style>
  <w:style w:type="paragraph" w:styleId="Ttulo2">
    <w:name w:val="heading 2"/>
    <w:basedOn w:val="Standard"/>
    <w:rsid w:val="00A4659A"/>
    <w:pPr>
      <w:spacing w:before="160" w:after="0"/>
      <w:outlineLvl w:val="1"/>
    </w:pPr>
    <w:rPr>
      <w:color w:val="2E74B5"/>
      <w:sz w:val="26"/>
      <w:szCs w:val="26"/>
    </w:rPr>
  </w:style>
  <w:style w:type="paragraph" w:styleId="Ttulo3">
    <w:name w:val="heading 3"/>
    <w:basedOn w:val="Standard"/>
    <w:rsid w:val="00A4659A"/>
    <w:pPr>
      <w:spacing w:before="160" w:after="0"/>
      <w:outlineLvl w:val="2"/>
    </w:pPr>
    <w:rPr>
      <w:color w:val="5B9BD5"/>
      <w:sz w:val="24"/>
      <w:szCs w:val="24"/>
    </w:rPr>
  </w:style>
  <w:style w:type="paragraph" w:styleId="Ttulo4">
    <w:name w:val="heading 4"/>
    <w:basedOn w:val="Standard"/>
    <w:rsid w:val="00A4659A"/>
    <w:pPr>
      <w:spacing w:before="240" w:after="40"/>
      <w:outlineLvl w:val="3"/>
    </w:pPr>
    <w:rPr>
      <w:b/>
      <w:bCs/>
      <w:sz w:val="24"/>
      <w:szCs w:val="24"/>
    </w:rPr>
  </w:style>
  <w:style w:type="paragraph" w:styleId="Ttulo5">
    <w:name w:val="heading 5"/>
    <w:basedOn w:val="Standard"/>
    <w:rsid w:val="00A4659A"/>
    <w:pPr>
      <w:spacing w:before="220" w:after="40"/>
      <w:outlineLvl w:val="4"/>
    </w:pPr>
    <w:rPr>
      <w:b/>
      <w:bCs/>
    </w:rPr>
  </w:style>
  <w:style w:type="paragraph" w:styleId="Ttulo6">
    <w:name w:val="heading 6"/>
    <w:basedOn w:val="Standard"/>
    <w:rsid w:val="00A4659A"/>
    <w:pPr>
      <w:spacing w:before="200" w:after="40"/>
      <w:outlineLvl w:val="5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A4659A"/>
    <w:pPr>
      <w:suppressAutoHyphens/>
      <w:spacing w:after="160" w:line="247" w:lineRule="auto"/>
    </w:pPr>
    <w:rPr>
      <w:rFonts w:ascii="Arial" w:eastAsia="Arial" w:hAnsi="Arial" w:cs="Arial"/>
      <w:color w:val="000000"/>
      <w:sz w:val="22"/>
      <w:szCs w:val="22"/>
    </w:rPr>
  </w:style>
  <w:style w:type="paragraph" w:customStyle="1" w:styleId="Heading">
    <w:name w:val="Heading"/>
    <w:basedOn w:val="Standard"/>
    <w:next w:val="Textbody"/>
    <w:rsid w:val="00A4659A"/>
    <w:pPr>
      <w:keepNext/>
      <w:spacing w:before="240" w:after="120"/>
    </w:pPr>
    <w:rPr>
      <w:rFonts w:eastAsia="MS Mincho" w:cs="Tahoma"/>
      <w:sz w:val="28"/>
      <w:szCs w:val="28"/>
    </w:rPr>
  </w:style>
  <w:style w:type="paragraph" w:customStyle="1" w:styleId="Textbody">
    <w:name w:val="Text body"/>
    <w:basedOn w:val="Standard"/>
    <w:rsid w:val="00A4659A"/>
    <w:pPr>
      <w:spacing w:after="120"/>
    </w:pPr>
  </w:style>
  <w:style w:type="paragraph" w:customStyle="1" w:styleId="Semlista1">
    <w:name w:val="Sem lista1"/>
    <w:rsid w:val="00A4659A"/>
    <w:pPr>
      <w:suppressAutoHyphens/>
    </w:pPr>
  </w:style>
  <w:style w:type="paragraph" w:styleId="Ttulo">
    <w:name w:val="Title"/>
    <w:basedOn w:val="Standard"/>
    <w:rsid w:val="00A4659A"/>
    <w:pPr>
      <w:spacing w:before="240" w:after="60"/>
      <w:jc w:val="center"/>
    </w:pPr>
    <w:rPr>
      <w:b/>
      <w:bCs/>
      <w:sz w:val="32"/>
      <w:szCs w:val="32"/>
    </w:rPr>
  </w:style>
  <w:style w:type="paragraph" w:styleId="Subttulo">
    <w:name w:val="Subtitle"/>
    <w:basedOn w:val="Standard"/>
    <w:rsid w:val="00A4659A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Cabealho">
    <w:name w:val="header"/>
    <w:basedOn w:val="Standard"/>
    <w:rsid w:val="00A4659A"/>
    <w:pPr>
      <w:suppressLineNumbers/>
      <w:tabs>
        <w:tab w:val="center" w:pos="5386"/>
        <w:tab w:val="right" w:pos="10772"/>
      </w:tabs>
    </w:pPr>
  </w:style>
  <w:style w:type="character" w:customStyle="1" w:styleId="List1Level0">
    <w:name w:val="List1Level0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1">
    <w:name w:val="List1Level1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2">
    <w:name w:val="List1Level2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3">
    <w:name w:val="List1Level3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4">
    <w:name w:val="List1Level4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5">
    <w:name w:val="List1Level5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6">
    <w:name w:val="List1Level6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7">
    <w:name w:val="List1Level7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8">
    <w:name w:val="List1Level8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FootnoteSymbol">
    <w:name w:val="Footnote Symbol"/>
    <w:rsid w:val="00A4659A"/>
  </w:style>
  <w:style w:type="paragraph" w:styleId="Rodap">
    <w:name w:val="footer"/>
    <w:basedOn w:val="Normal"/>
    <w:rsid w:val="00A4659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rsid w:val="00A4659A"/>
  </w:style>
  <w:style w:type="numbering" w:customStyle="1" w:styleId="LS1">
    <w:name w:val="LS1"/>
    <w:basedOn w:val="Semlista"/>
    <w:rsid w:val="00A4659A"/>
    <w:pPr>
      <w:numPr>
        <w:numId w:val="1"/>
      </w:numPr>
    </w:pPr>
  </w:style>
  <w:style w:type="table" w:styleId="Tabelacomgrade">
    <w:name w:val="Table Grid"/>
    <w:basedOn w:val="Tabelanormal"/>
    <w:uiPriority w:val="59"/>
    <w:rsid w:val="00444B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365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 cardoso moura de souza</dc:creator>
  <cp:lastModifiedBy>Rhaissa Nogueira</cp:lastModifiedBy>
  <cp:revision>3</cp:revision>
  <dcterms:created xsi:type="dcterms:W3CDTF">2013-09-02T02:48:00Z</dcterms:created>
  <dcterms:modified xsi:type="dcterms:W3CDTF">2013-09-02T03:04:00Z</dcterms:modified>
</cp:coreProperties>
</file>