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67" w:rsidRPr="00785E32" w:rsidRDefault="005F6FB8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MANUTENÇÃO </w:t>
      </w:r>
      <w:r w:rsidR="00C064B9">
        <w:rPr>
          <w:rFonts w:ascii="Times New Roman" w:hAnsi="Times New Roman"/>
          <w:lang w:val="pt-BR"/>
        </w:rPr>
        <w:t>CONTPATRI</w:t>
      </w:r>
    </w:p>
    <w:p w:rsidR="00F42B67" w:rsidRPr="00785E32" w:rsidRDefault="00983193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 w:rsidRPr="00983193">
        <w:rPr>
          <w:lang w:val="pt-BR"/>
        </w:rPr>
        <w:t>Termo</w:t>
      </w:r>
      <w:r w:rsidRPr="004E4DBB">
        <w:rPr>
          <w:lang w:val="pt-BR"/>
        </w:rPr>
        <w:t xml:space="preserve"> de </w:t>
      </w:r>
      <w:r w:rsidRPr="00983193">
        <w:rPr>
          <w:lang w:val="pt-BR"/>
        </w:rPr>
        <w:t>Abertura</w:t>
      </w:r>
      <w:r w:rsidRPr="004E4DBB">
        <w:rPr>
          <w:lang w:val="pt-BR"/>
        </w:rPr>
        <w:t xml:space="preserve"> de </w:t>
      </w:r>
      <w:r w:rsidRPr="00983193">
        <w:rPr>
          <w:lang w:val="pt-BR"/>
        </w:rPr>
        <w:t>Projeto</w:t>
      </w:r>
    </w:p>
    <w:p w:rsidR="00F42B67" w:rsidRPr="00785E32" w:rsidRDefault="00C064B9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Versão 1.</w:t>
      </w:r>
      <w:r w:rsidR="0025032E">
        <w:rPr>
          <w:rFonts w:ascii="Times New Roman" w:hAnsi="Times New Roman"/>
          <w:lang w:val="pt-BR"/>
        </w:rPr>
        <w:t>1</w:t>
      </w:r>
    </w:p>
    <w:p w:rsidR="00F42B67" w:rsidRPr="00723A4B" w:rsidRDefault="00F42B67" w:rsidP="001D195D">
      <w:pPr>
        <w:pStyle w:val="InfoBlue"/>
      </w:pPr>
    </w:p>
    <w:p w:rsidR="00F42B67" w:rsidRPr="00723A4B" w:rsidRDefault="00F42B67" w:rsidP="001D195D">
      <w:pPr>
        <w:pStyle w:val="InfoBlue"/>
      </w:pPr>
    </w:p>
    <w:p w:rsidR="00F42B67" w:rsidRPr="00723A4B" w:rsidRDefault="00F42B67" w:rsidP="00A8798A">
      <w:pPr>
        <w:pStyle w:val="Ttulo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</w:p>
    <w:p w:rsidR="00F42B67" w:rsidRPr="00723A4B" w:rsidRDefault="00F42B67" w:rsidP="00A8798A">
      <w:pPr>
        <w:spacing w:line="360" w:lineRule="auto"/>
        <w:jc w:val="both"/>
        <w:rPr>
          <w:lang w:val="pt-BR"/>
        </w:rPr>
        <w:sectPr w:rsidR="00F42B67" w:rsidRPr="00723A4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2B67" w:rsidRPr="0061112D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61112D">
        <w:rPr>
          <w:rFonts w:ascii="Times New Roman" w:hAnsi="Times New Roman"/>
          <w:sz w:val="32"/>
          <w:szCs w:val="32"/>
          <w:lang w:val="pt-BR"/>
        </w:rPr>
        <w:lastRenderedPageBreak/>
        <w:t>Histórico da Revisão</w:t>
      </w:r>
    </w:p>
    <w:p w:rsidR="00785E32" w:rsidRPr="00785E32" w:rsidRDefault="00785E32" w:rsidP="00A8798A">
      <w:pPr>
        <w:spacing w:line="360" w:lineRule="auto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2B67" w:rsidRPr="00723A4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ED4432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F01CA0" w:rsidP="00983193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D4432">
              <w:rPr>
                <w:lang w:val="pt-BR"/>
              </w:rPr>
              <w:t>/</w:t>
            </w:r>
            <w:r w:rsidR="00983193">
              <w:rPr>
                <w:lang w:val="pt-BR"/>
              </w:rPr>
              <w:t>AGO</w:t>
            </w:r>
            <w:r w:rsidR="00ED4432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ED4432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983193" w:rsidP="00284775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  <w:r w:rsidR="00284775">
              <w:rPr>
                <w:lang w:val="pt-BR"/>
              </w:rPr>
              <w:t>, Definição dos objetivos do produto, objetivos do documento, equipe e restrições do projeto;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983193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</w:t>
            </w:r>
            <w:r w:rsidR="00D34C2A">
              <w:rPr>
                <w:lang w:val="pt-BR"/>
              </w:rPr>
              <w:t xml:space="preserve"> Lima</w:t>
            </w:r>
          </w:p>
        </w:tc>
      </w:tr>
      <w:tr w:rsidR="00983193" w:rsidRPr="004E4DB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4E4DBB" w:rsidP="00983193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4E4DBB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4E4DBB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Adicionado os papéis e responsabilidades;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4E4DBB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</w:t>
            </w:r>
            <w:r w:rsidR="00D34C2A">
              <w:rPr>
                <w:lang w:val="pt-BR"/>
              </w:rPr>
              <w:t xml:space="preserve"> Lima</w:t>
            </w:r>
            <w:bookmarkStart w:id="0" w:name="_GoBack"/>
            <w:bookmarkEnd w:id="0"/>
          </w:p>
        </w:tc>
      </w:tr>
    </w:tbl>
    <w:p w:rsidR="00F42B67" w:rsidRPr="00723A4B" w:rsidRDefault="00F42B67" w:rsidP="00A8798A">
      <w:pPr>
        <w:spacing w:line="360" w:lineRule="auto"/>
        <w:jc w:val="both"/>
        <w:rPr>
          <w:lang w:val="pt-BR"/>
        </w:rPr>
      </w:pP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Pr="00785E32">
        <w:rPr>
          <w:rFonts w:ascii="Times New Roman" w:hAnsi="Times New Roman"/>
          <w:sz w:val="32"/>
          <w:szCs w:val="32"/>
          <w:lang w:val="pt-BR"/>
        </w:rPr>
        <w:lastRenderedPageBreak/>
        <w:t>Índice Analítico</w:t>
      </w:r>
    </w:p>
    <w:p w:rsidR="00F42B67" w:rsidRPr="00983193" w:rsidRDefault="00904C5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fldChar w:fldCharType="begin"/>
      </w:r>
      <w:r w:rsidR="00F42B67" w:rsidRPr="0061112D">
        <w:rPr>
          <w:sz w:val="22"/>
          <w:szCs w:val="22"/>
          <w:lang w:val="pt-BR"/>
        </w:rPr>
        <w:instrText xml:space="preserve"> TOC \o "1-3" </w:instrText>
      </w:r>
      <w:r w:rsidRPr="0061112D">
        <w:rPr>
          <w:sz w:val="22"/>
          <w:szCs w:val="22"/>
          <w:lang w:val="pt-BR"/>
        </w:rPr>
        <w:fldChar w:fldCharType="separate"/>
      </w:r>
      <w:r w:rsidR="00F42B67" w:rsidRPr="0061112D">
        <w:rPr>
          <w:noProof/>
          <w:sz w:val="22"/>
          <w:szCs w:val="22"/>
          <w:lang w:val="pt-BR"/>
        </w:rPr>
        <w:t>1.</w:t>
      </w:r>
      <w:r w:rsidR="00F42B67" w:rsidRPr="00983193">
        <w:rPr>
          <w:noProof/>
          <w:snapToGrid/>
          <w:sz w:val="22"/>
          <w:szCs w:val="22"/>
          <w:lang w:val="pt-BR"/>
        </w:rPr>
        <w:tab/>
      </w:r>
      <w:r w:rsidR="00284775">
        <w:rPr>
          <w:noProof/>
          <w:sz w:val="22"/>
          <w:szCs w:val="22"/>
          <w:lang w:val="pt-BR"/>
        </w:rPr>
        <w:t>Nome do projeto</w:t>
      </w:r>
      <w:r w:rsidR="00F42B67" w:rsidRPr="00983193">
        <w:rPr>
          <w:noProof/>
          <w:sz w:val="22"/>
          <w:szCs w:val="22"/>
          <w:lang w:val="pt-BR"/>
        </w:rPr>
        <w:tab/>
      </w:r>
      <w:r w:rsidR="00E173D8" w:rsidRPr="00983193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fr-FR"/>
        </w:rPr>
      </w:pPr>
      <w:r w:rsidRPr="0061112D">
        <w:rPr>
          <w:noProof/>
          <w:sz w:val="22"/>
          <w:szCs w:val="22"/>
          <w:lang w:val="pt-BR"/>
        </w:rPr>
        <w:t>2.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Objetivos do projeto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3.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Objetivos do documento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4.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Equipe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5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5.</w:t>
      </w:r>
      <w:r w:rsidRPr="0061112D">
        <w:rPr>
          <w:noProof/>
          <w:snapToGrid/>
          <w:sz w:val="22"/>
          <w:szCs w:val="22"/>
          <w:lang w:val="pt-BR"/>
        </w:rPr>
        <w:tab/>
      </w:r>
      <w:r w:rsidR="00284775">
        <w:rPr>
          <w:noProof/>
          <w:sz w:val="22"/>
          <w:szCs w:val="22"/>
          <w:lang w:val="pt-BR"/>
        </w:rPr>
        <w:t>Papéis</w:t>
      </w:r>
      <w:r w:rsidRPr="0061112D">
        <w:rPr>
          <w:noProof/>
          <w:sz w:val="22"/>
          <w:szCs w:val="22"/>
          <w:lang w:val="pt-BR"/>
        </w:rPr>
        <w:tab/>
      </w:r>
      <w:r w:rsidR="00284775">
        <w:rPr>
          <w:noProof/>
          <w:sz w:val="22"/>
          <w:szCs w:val="22"/>
          <w:lang w:val="pt-BR"/>
        </w:rPr>
        <w:t>5</w:t>
      </w:r>
    </w:p>
    <w:p w:rsidR="00284775" w:rsidRPr="00284775" w:rsidRDefault="00F42B67" w:rsidP="00284775">
      <w:pPr>
        <w:pStyle w:val="Sumrio1"/>
        <w:tabs>
          <w:tab w:val="left" w:pos="432"/>
        </w:tabs>
        <w:spacing w:line="360" w:lineRule="auto"/>
        <w:jc w:val="both"/>
        <w:rPr>
          <w:noProof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6.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Restrições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6</w:t>
      </w:r>
    </w:p>
    <w:p w:rsidR="001F0CDC" w:rsidRPr="0061112D" w:rsidRDefault="00284775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6.1</w:t>
      </w:r>
      <w:r w:rsidR="001F0CDC" w:rsidRPr="0061112D"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 xml:space="preserve">          </w:t>
      </w:r>
      <w:r>
        <w:rPr>
          <w:noProof/>
          <w:sz w:val="22"/>
          <w:szCs w:val="22"/>
          <w:lang w:val="pt-BR"/>
        </w:rPr>
        <w:t>Processo</w:t>
      </w:r>
      <w:r w:rsidR="001F0CDC"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377F34" w:rsidRPr="0061112D" w:rsidRDefault="00284775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6.2</w:t>
      </w:r>
      <w:r w:rsidRPr="00284775">
        <w:rPr>
          <w:noProof/>
          <w:snapToGrid/>
          <w:sz w:val="22"/>
          <w:szCs w:val="22"/>
          <w:lang w:val="pt-BR"/>
        </w:rPr>
        <w:t xml:space="preserve"> </w:t>
      </w:r>
      <w:r w:rsidRPr="0061112D"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 xml:space="preserve">          </w:t>
      </w:r>
      <w:r>
        <w:rPr>
          <w:noProof/>
          <w:sz w:val="22"/>
          <w:szCs w:val="22"/>
          <w:lang w:val="pt-BR"/>
        </w:rPr>
        <w:t>Gerência de Portfólio</w:t>
      </w:r>
      <w:r w:rsidR="00377F34" w:rsidRPr="0061112D">
        <w:rPr>
          <w:noProof/>
          <w:sz w:val="22"/>
          <w:szCs w:val="22"/>
          <w:lang w:val="fr-FR"/>
        </w:rPr>
        <w:tab/>
      </w:r>
      <w:r>
        <w:rPr>
          <w:noProof/>
          <w:sz w:val="22"/>
          <w:szCs w:val="22"/>
          <w:lang w:val="pt-BR"/>
        </w:rPr>
        <w:t>6</w:t>
      </w:r>
    </w:p>
    <w:p w:rsidR="00F42B67" w:rsidRDefault="00284775" w:rsidP="00A8798A">
      <w:pPr>
        <w:pStyle w:val="Sumrio1"/>
        <w:tabs>
          <w:tab w:val="left" w:pos="864"/>
        </w:tabs>
        <w:spacing w:line="360" w:lineRule="auto"/>
        <w:jc w:val="both"/>
        <w:rPr>
          <w:noProof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6.3</w:t>
      </w:r>
      <w:r w:rsidR="00CC1515" w:rsidRPr="0061112D">
        <w:rPr>
          <w:noProof/>
          <w:snapToGrid/>
          <w:sz w:val="22"/>
          <w:szCs w:val="22"/>
          <w:lang w:val="pt-BR"/>
        </w:rPr>
        <w:t xml:space="preserve">     </w:t>
      </w:r>
      <w:r>
        <w:rPr>
          <w:noProof/>
          <w:snapToGrid/>
          <w:sz w:val="22"/>
          <w:szCs w:val="22"/>
          <w:lang w:val="pt-BR"/>
        </w:rPr>
        <w:t xml:space="preserve">        </w:t>
      </w:r>
      <w:r>
        <w:rPr>
          <w:noProof/>
          <w:sz w:val="22"/>
          <w:szCs w:val="22"/>
          <w:lang w:val="pt-BR"/>
        </w:rPr>
        <w:t>Entrega</w:t>
      </w:r>
      <w:r w:rsidR="00F42B67"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E1388A" w:rsidRDefault="00284775" w:rsidP="00F12176">
      <w:pPr>
        <w:pStyle w:val="Sumrio1"/>
        <w:tabs>
          <w:tab w:val="left" w:pos="864"/>
        </w:tabs>
        <w:spacing w:line="360" w:lineRule="auto"/>
        <w:jc w:val="both"/>
        <w:rPr>
          <w:noProof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 xml:space="preserve">6.4          </w:t>
      </w:r>
      <w:r w:rsidR="00EE0BC6">
        <w:rPr>
          <w:noProof/>
          <w:snapToGrid/>
          <w:sz w:val="22"/>
          <w:szCs w:val="22"/>
          <w:lang w:val="pt-BR"/>
        </w:rPr>
        <w:t xml:space="preserve">   </w:t>
      </w:r>
      <w:r>
        <w:rPr>
          <w:noProof/>
          <w:snapToGrid/>
          <w:sz w:val="22"/>
          <w:szCs w:val="22"/>
          <w:lang w:val="pt-BR"/>
        </w:rPr>
        <w:t>Prazo</w:t>
      </w:r>
      <w:r w:rsidR="00EE0BC6"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F12176" w:rsidRPr="00F12176" w:rsidRDefault="00F12176" w:rsidP="00F12176">
      <w:pPr>
        <w:rPr>
          <w:lang w:val="pt-BR"/>
        </w:rPr>
      </w:pPr>
    </w:p>
    <w:p w:rsidR="00E1388A" w:rsidRDefault="00284775" w:rsidP="00E1388A">
      <w:pPr>
        <w:rPr>
          <w:lang w:val="pt-BR"/>
        </w:rPr>
      </w:pPr>
      <w:r>
        <w:rPr>
          <w:lang w:val="pt-BR"/>
        </w:rPr>
        <w:t xml:space="preserve">6.5               Políticas                </w:t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  <w:t xml:space="preserve">          </w:t>
      </w:r>
      <w:r>
        <w:rPr>
          <w:lang w:val="pt-BR"/>
        </w:rPr>
        <w:t xml:space="preserve">  6</w:t>
      </w:r>
    </w:p>
    <w:p w:rsidR="00F12176" w:rsidRDefault="00F12176" w:rsidP="00E1388A">
      <w:pPr>
        <w:rPr>
          <w:lang w:val="pt-BR"/>
        </w:rPr>
      </w:pPr>
    </w:p>
    <w:p w:rsidR="00F12176" w:rsidRPr="0061112D" w:rsidRDefault="00F12176" w:rsidP="00F12176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7</w:t>
      </w:r>
      <w:r w:rsidRPr="0061112D">
        <w:rPr>
          <w:noProof/>
          <w:sz w:val="22"/>
          <w:szCs w:val="22"/>
          <w:lang w:val="pt-BR"/>
        </w:rPr>
        <w:t>.</w:t>
      </w:r>
      <w:r w:rsidRPr="0061112D">
        <w:rPr>
          <w:noProof/>
          <w:snapToGrid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Parte Interessada</w:t>
      </w:r>
      <w:r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F12176" w:rsidRDefault="00F12176" w:rsidP="00E1388A">
      <w:pPr>
        <w:rPr>
          <w:noProof/>
          <w:snapToGrid/>
          <w:sz w:val="22"/>
          <w:szCs w:val="22"/>
          <w:lang w:val="pt-BR"/>
        </w:rPr>
      </w:pPr>
    </w:p>
    <w:p w:rsidR="00284775" w:rsidRPr="00E1388A" w:rsidRDefault="00F12176" w:rsidP="00E1388A">
      <w:pPr>
        <w:rPr>
          <w:lang w:val="pt-BR"/>
        </w:rPr>
      </w:pPr>
      <w:r>
        <w:rPr>
          <w:noProof/>
          <w:snapToGrid/>
          <w:sz w:val="22"/>
          <w:szCs w:val="22"/>
          <w:lang w:val="pt-BR"/>
        </w:rPr>
        <w:t xml:space="preserve">8.     Aprovação </w:t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  <w:t xml:space="preserve">           7</w:t>
      </w:r>
      <w:r w:rsidR="00284775">
        <w:rPr>
          <w:noProof/>
          <w:snapToGrid/>
          <w:sz w:val="22"/>
          <w:szCs w:val="22"/>
          <w:lang w:val="pt-BR"/>
        </w:rPr>
        <w:t xml:space="preserve">                   </w:t>
      </w:r>
    </w:p>
    <w:p w:rsidR="00E1388A" w:rsidRPr="00E1388A" w:rsidRDefault="00904C57" w:rsidP="00E1388A">
      <w:pPr>
        <w:pStyle w:val="Ttulo"/>
        <w:rPr>
          <w:sz w:val="22"/>
          <w:szCs w:val="22"/>
          <w:lang w:val="pt-BR"/>
        </w:rPr>
      </w:pPr>
      <w:r w:rsidRPr="0061112D">
        <w:rPr>
          <w:rFonts w:ascii="Times New Roman" w:hAnsi="Times New Roman"/>
          <w:sz w:val="22"/>
          <w:szCs w:val="22"/>
          <w:lang w:val="pt-BR"/>
        </w:rPr>
        <w:fldChar w:fldCharType="end"/>
      </w: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="00F543DC" w:rsidRPr="00F543DC">
        <w:rPr>
          <w:lang w:val="pt-BR"/>
        </w:rPr>
        <w:lastRenderedPageBreak/>
        <w:t>Termo</w:t>
      </w:r>
      <w:r w:rsidR="00F543DC" w:rsidRPr="00284775">
        <w:rPr>
          <w:lang w:val="pt-BR"/>
        </w:rPr>
        <w:t xml:space="preserve"> de </w:t>
      </w:r>
      <w:r w:rsidR="00F543DC" w:rsidRPr="00F543DC">
        <w:rPr>
          <w:lang w:val="pt-BR"/>
        </w:rPr>
        <w:t>Abertura</w:t>
      </w:r>
      <w:r w:rsidR="00F543DC" w:rsidRPr="00284775">
        <w:rPr>
          <w:lang w:val="pt-BR"/>
        </w:rPr>
        <w:t xml:space="preserve"> do </w:t>
      </w:r>
      <w:r w:rsidR="00F543DC" w:rsidRPr="00F543DC">
        <w:rPr>
          <w:lang w:val="pt-BR"/>
        </w:rPr>
        <w:t>Projeto</w:t>
      </w:r>
    </w:p>
    <w:p w:rsidR="00D8316A" w:rsidRDefault="00983193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Nome do projeto</w:t>
      </w:r>
    </w:p>
    <w:p w:rsidR="00F543DC" w:rsidRPr="00F543DC" w:rsidRDefault="00F543DC" w:rsidP="00F543DC">
      <w:pPr>
        <w:rPr>
          <w:lang w:val="pt-BR"/>
        </w:rPr>
      </w:pPr>
    </w:p>
    <w:p w:rsidR="00F018E5" w:rsidRPr="00284775" w:rsidRDefault="00983193" w:rsidP="00983193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 nome oficial do projeto ainda não foi escolhido. Para fins de identificação, o nome CONTPATRI (que </w:t>
      </w:r>
      <w:r w:rsidRPr="00284775">
        <w:rPr>
          <w:sz w:val="22"/>
          <w:szCs w:val="22"/>
          <w:lang w:val="pt-BR"/>
        </w:rPr>
        <w:t xml:space="preserve">foi herdado do projeto de desenvolvimento) deverá ser usado. </w:t>
      </w:r>
    </w:p>
    <w:p w:rsidR="00284775" w:rsidRPr="00284775" w:rsidRDefault="00284775" w:rsidP="00284775">
      <w:pPr>
        <w:pStyle w:val="Ttulo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bCs w:val="0"/>
          <w:sz w:val="22"/>
          <w:szCs w:val="22"/>
          <w:lang w:val="pt-BR"/>
        </w:rPr>
      </w:pPr>
    </w:p>
    <w:p w:rsidR="00F42B67" w:rsidRPr="00284775" w:rsidRDefault="00983193" w:rsidP="00284775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Objetivos do projeto</w:t>
      </w:r>
    </w:p>
    <w:p w:rsidR="00F543DC" w:rsidRPr="00284775" w:rsidRDefault="00F543DC" w:rsidP="00F543DC">
      <w:pPr>
        <w:rPr>
          <w:sz w:val="22"/>
          <w:szCs w:val="22"/>
          <w:lang w:val="pt-BR"/>
        </w:rPr>
      </w:pPr>
    </w:p>
    <w:p w:rsidR="00983193" w:rsidRPr="00983193" w:rsidRDefault="00983193" w:rsidP="00983193">
      <w:pPr>
        <w:widowControl/>
        <w:adjustRightInd w:val="0"/>
        <w:spacing w:line="240" w:lineRule="auto"/>
        <w:ind w:firstLine="720"/>
        <w:rPr>
          <w:snapToGrid/>
          <w:sz w:val="22"/>
          <w:szCs w:val="22"/>
          <w:lang w:val="pt-BR" w:eastAsia="pt-BR"/>
        </w:rPr>
      </w:pPr>
      <w:bookmarkStart w:id="1" w:name="_Toc456598588"/>
      <w:bookmarkStart w:id="2" w:name="_Toc18206177"/>
      <w:r w:rsidRPr="00284775">
        <w:rPr>
          <w:snapToGrid/>
          <w:sz w:val="22"/>
          <w:szCs w:val="22"/>
          <w:lang w:val="pt-BR" w:eastAsia="pt-BR"/>
        </w:rPr>
        <w:t>Tudo aquilo que a Universidade Federal de Goiás adquire como bem permanente (mobiliário, equipamentos dos mais diversos tipos, dentro</w:t>
      </w:r>
      <w:r>
        <w:rPr>
          <w:snapToGrid/>
          <w:sz w:val="22"/>
          <w:szCs w:val="22"/>
          <w:lang w:val="pt-BR" w:eastAsia="pt-BR"/>
        </w:rPr>
        <w:t xml:space="preserve"> outros) passa por um processo de tombamento e recebe</w:t>
      </w:r>
      <w:r w:rsidRPr="00983193">
        <w:rPr>
          <w:snapToGrid/>
          <w:sz w:val="22"/>
          <w:szCs w:val="22"/>
          <w:lang w:val="pt-BR" w:eastAsia="pt-BR"/>
        </w:rPr>
        <w:t xml:space="preserve"> um número de patrimô</w:t>
      </w:r>
      <w:r>
        <w:rPr>
          <w:snapToGrid/>
          <w:sz w:val="22"/>
          <w:szCs w:val="22"/>
          <w:lang w:val="pt-BR" w:eastAsia="pt-BR"/>
        </w:rPr>
        <w:t xml:space="preserve">nio. Em cada unidade </w:t>
      </w:r>
      <w:r w:rsidRPr="00983193">
        <w:rPr>
          <w:snapToGrid/>
          <w:sz w:val="22"/>
          <w:szCs w:val="22"/>
          <w:lang w:val="pt-BR" w:eastAsia="pt-BR"/>
        </w:rPr>
        <w:t xml:space="preserve">acadêmica existe </w:t>
      </w:r>
      <w:r>
        <w:rPr>
          <w:snapToGrid/>
          <w:sz w:val="22"/>
          <w:szCs w:val="22"/>
          <w:lang w:val="pt-BR" w:eastAsia="pt-BR"/>
        </w:rPr>
        <w:t xml:space="preserve">um </w:t>
      </w:r>
      <w:r w:rsidRPr="00983193">
        <w:rPr>
          <w:snapToGrid/>
          <w:sz w:val="22"/>
          <w:szCs w:val="22"/>
          <w:lang w:val="pt-BR" w:eastAsia="pt-BR"/>
        </w:rPr>
        <w:t>Agente Patrimonial que é responsá</w:t>
      </w:r>
      <w:r>
        <w:rPr>
          <w:snapToGrid/>
          <w:sz w:val="22"/>
          <w:szCs w:val="22"/>
          <w:lang w:val="pt-BR" w:eastAsia="pt-BR"/>
        </w:rPr>
        <w:t xml:space="preserve">vel por, anualmente, informar o </w:t>
      </w:r>
      <w:r w:rsidRPr="00983193">
        <w:rPr>
          <w:snapToGrid/>
          <w:sz w:val="22"/>
          <w:szCs w:val="22"/>
          <w:lang w:val="pt-BR" w:eastAsia="pt-BR"/>
        </w:rPr>
        <w:t>sistema da UFG, denominado SICOP (Sistema de Contro</w:t>
      </w:r>
      <w:r>
        <w:rPr>
          <w:snapToGrid/>
          <w:sz w:val="22"/>
          <w:szCs w:val="22"/>
          <w:lang w:val="pt-BR" w:eastAsia="pt-BR"/>
        </w:rPr>
        <w:t xml:space="preserve">le Patrimonial) qual a situação </w:t>
      </w:r>
      <w:r w:rsidRPr="00983193">
        <w:rPr>
          <w:snapToGrid/>
          <w:sz w:val="22"/>
          <w:szCs w:val="22"/>
          <w:lang w:val="pt-BR" w:eastAsia="pt-BR"/>
        </w:rPr>
        <w:t>dos bens em sua unidade acadêmica.</w:t>
      </w:r>
    </w:p>
    <w:p w:rsidR="00983193" w:rsidRPr="00983193" w:rsidRDefault="00983193" w:rsidP="00983193">
      <w:pPr>
        <w:widowControl/>
        <w:adjustRightInd w:val="0"/>
        <w:spacing w:line="240" w:lineRule="auto"/>
        <w:ind w:firstLine="720"/>
        <w:rPr>
          <w:snapToGrid/>
          <w:sz w:val="22"/>
          <w:szCs w:val="22"/>
          <w:lang w:val="pt-BR" w:eastAsia="pt-BR"/>
        </w:rPr>
      </w:pPr>
      <w:r w:rsidRPr="00983193">
        <w:rPr>
          <w:snapToGrid/>
          <w:sz w:val="22"/>
          <w:szCs w:val="22"/>
          <w:lang w:val="pt-BR" w:eastAsia="pt-BR"/>
        </w:rPr>
        <w:t>O SICOP gera uma listagem com o número de patrimô</w:t>
      </w:r>
      <w:r>
        <w:rPr>
          <w:snapToGrid/>
          <w:sz w:val="22"/>
          <w:szCs w:val="22"/>
          <w:lang w:val="pt-BR" w:eastAsia="pt-BR"/>
        </w:rPr>
        <w:t xml:space="preserve">nio e descrição de cada bem e o </w:t>
      </w:r>
      <w:r w:rsidRPr="00983193">
        <w:rPr>
          <w:snapToGrid/>
          <w:sz w:val="22"/>
          <w:szCs w:val="22"/>
          <w:lang w:val="pt-BR" w:eastAsia="pt-BR"/>
        </w:rPr>
        <w:t>agente patrimonial é responsável por verificar a localizaç</w:t>
      </w:r>
      <w:r>
        <w:rPr>
          <w:snapToGrid/>
          <w:sz w:val="22"/>
          <w:szCs w:val="22"/>
          <w:lang w:val="pt-BR" w:eastAsia="pt-BR"/>
        </w:rPr>
        <w:t xml:space="preserve">ão e situação de cada bem para, </w:t>
      </w:r>
      <w:r w:rsidRPr="00983193">
        <w:rPr>
          <w:snapToGrid/>
          <w:sz w:val="22"/>
          <w:szCs w:val="22"/>
          <w:lang w:val="pt-BR" w:eastAsia="pt-BR"/>
        </w:rPr>
        <w:t>posteriormente, informar a situação atual no SICO</w:t>
      </w:r>
      <w:r>
        <w:rPr>
          <w:snapToGrid/>
          <w:sz w:val="22"/>
          <w:szCs w:val="22"/>
          <w:lang w:val="pt-BR" w:eastAsia="pt-BR"/>
        </w:rPr>
        <w:t xml:space="preserve">P. O bem pode estar extraviado, </w:t>
      </w:r>
      <w:r w:rsidRPr="00983193">
        <w:rPr>
          <w:snapToGrid/>
          <w:sz w:val="22"/>
          <w:szCs w:val="22"/>
          <w:lang w:val="pt-BR" w:eastAsia="pt-BR"/>
        </w:rPr>
        <w:t>realocado ou localizado (quando o bem está na unidade e local definido).</w:t>
      </w:r>
    </w:p>
    <w:p w:rsidR="00983193" w:rsidRPr="00983193" w:rsidRDefault="00983193" w:rsidP="00983193">
      <w:pPr>
        <w:widowControl/>
        <w:adjustRightInd w:val="0"/>
        <w:spacing w:line="240" w:lineRule="auto"/>
        <w:ind w:firstLine="720"/>
        <w:rPr>
          <w:snapToGrid/>
          <w:sz w:val="22"/>
          <w:szCs w:val="22"/>
          <w:lang w:val="pt-BR" w:eastAsia="pt-BR"/>
        </w:rPr>
      </w:pPr>
      <w:r w:rsidRPr="00983193">
        <w:rPr>
          <w:snapToGrid/>
          <w:sz w:val="22"/>
          <w:szCs w:val="22"/>
          <w:lang w:val="pt-BR" w:eastAsia="pt-BR"/>
        </w:rPr>
        <w:t>A atualização manual das informações de patrimônio po</w:t>
      </w:r>
      <w:r>
        <w:rPr>
          <w:snapToGrid/>
          <w:sz w:val="22"/>
          <w:szCs w:val="22"/>
          <w:lang w:val="pt-BR" w:eastAsia="pt-BR"/>
        </w:rPr>
        <w:t xml:space="preserve">r parte do Agente Patrimonial é </w:t>
      </w:r>
      <w:r w:rsidRPr="00983193">
        <w:rPr>
          <w:snapToGrid/>
          <w:sz w:val="22"/>
          <w:szCs w:val="22"/>
          <w:lang w:val="pt-BR" w:eastAsia="pt-BR"/>
        </w:rPr>
        <w:t>muito onerosa, consome um tempo importante do técni</w:t>
      </w:r>
      <w:r>
        <w:rPr>
          <w:snapToGrid/>
          <w:sz w:val="22"/>
          <w:szCs w:val="22"/>
          <w:lang w:val="pt-BR" w:eastAsia="pt-BR"/>
        </w:rPr>
        <w:t xml:space="preserve">co administrativo além de estar </w:t>
      </w:r>
      <w:r w:rsidRPr="00983193">
        <w:rPr>
          <w:snapToGrid/>
          <w:sz w:val="22"/>
          <w:szCs w:val="22"/>
          <w:lang w:val="pt-BR" w:eastAsia="pt-BR"/>
        </w:rPr>
        <w:t>sujeita a enganos cometidos por parte do Agente Patrimonial.</w:t>
      </w:r>
    </w:p>
    <w:p w:rsidR="00983193" w:rsidRDefault="00983193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ab/>
      </w:r>
      <w:r w:rsidR="004424B7">
        <w:rPr>
          <w:snapToGrid/>
          <w:sz w:val="22"/>
          <w:szCs w:val="22"/>
          <w:lang w:val="pt-BR" w:eastAsia="pt-BR"/>
        </w:rPr>
        <w:t>Para solucionar o problema, o sistema denominado CONTPATRI foi desenvolvido pela Fábrica de Software da UFG. Esse sistema foi dividido em duas partes: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MODULO MOBILE: Responsável por auxiliar o Agente Patrimonial na coleta dos dados.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MODULO WEB: Responsável por ser uma interface entre Agente Patrimonial e SICOP, sendo um mecanismo intermediário, responsável por, além de sincronizar as duas partes, gerar os relatórios de discrepância.</w:t>
      </w:r>
    </w:p>
    <w:p w:rsidR="00A976EC" w:rsidRDefault="00A976EC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ab/>
        <w:t>Como o CONTPATRI não foi totalmente entregue, é escopo deste projeto:</w:t>
      </w:r>
    </w:p>
    <w:p w:rsidR="00F543DC" w:rsidRDefault="00F543DC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Avaliar qual a atual situação do projeto CONTPATRI.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Definir as ações necessárias para a finalização do projeto.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Aplicar as ações necessárias para a finalização do projeto.</w:t>
      </w:r>
    </w:p>
    <w:p w:rsidR="00983193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Entregar o projeto (entenda-se: colocar o projeto funcionando no ambiente da fábrica de software).</w:t>
      </w:r>
    </w:p>
    <w:p w:rsidR="00F543DC" w:rsidRDefault="00F543DC" w:rsidP="00F543DC">
      <w:pPr>
        <w:pStyle w:val="Ttulo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bCs w:val="0"/>
          <w:snapToGrid/>
          <w:sz w:val="22"/>
          <w:szCs w:val="22"/>
          <w:lang w:val="pt-BR" w:eastAsia="pt-BR"/>
        </w:rPr>
      </w:pPr>
    </w:p>
    <w:bookmarkEnd w:id="1"/>
    <w:bookmarkEnd w:id="2"/>
    <w:p w:rsidR="00F42B67" w:rsidRDefault="00F543DC" w:rsidP="00F543DC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Objetivos do documento</w:t>
      </w: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  <w:r>
        <w:rPr>
          <w:lang w:val="pt-BR"/>
        </w:rPr>
        <w:t>Este documento tem como objetivo autorizar formalmente o início do projeto, documentar os papéis e responsabilidades definidos, e esclarecer as restrições do projeto.</w:t>
      </w:r>
    </w:p>
    <w:p w:rsidR="00F543DC" w:rsidRP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</w:p>
    <w:p w:rsidR="007A5AB0" w:rsidRDefault="007A5AB0" w:rsidP="00F543DC">
      <w:pPr>
        <w:rPr>
          <w:lang w:val="pt-BR"/>
        </w:rPr>
      </w:pPr>
    </w:p>
    <w:p w:rsidR="007A5AB0" w:rsidRDefault="007A5AB0" w:rsidP="00F543DC">
      <w:pPr>
        <w:rPr>
          <w:lang w:val="pt-BR"/>
        </w:rPr>
      </w:pPr>
    </w:p>
    <w:p w:rsidR="007A5AB0" w:rsidRDefault="007A5AB0" w:rsidP="007A5AB0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7A5AB0">
        <w:rPr>
          <w:rFonts w:ascii="Times New Roman" w:hAnsi="Times New Roman"/>
          <w:sz w:val="22"/>
          <w:szCs w:val="22"/>
          <w:lang w:val="pt-BR"/>
        </w:rPr>
        <w:t>Equipe</w:t>
      </w:r>
    </w:p>
    <w:p w:rsidR="007A5AB0" w:rsidRDefault="007A5AB0" w:rsidP="007A5AB0">
      <w:pPr>
        <w:rPr>
          <w:lang w:val="pt-BR"/>
        </w:rPr>
      </w:pPr>
    </w:p>
    <w:p w:rsidR="007A5AB0" w:rsidRDefault="007A5AB0" w:rsidP="007A5AB0">
      <w:pPr>
        <w:rPr>
          <w:lang w:val="pt-BR"/>
        </w:rPr>
      </w:pPr>
      <w:r>
        <w:rPr>
          <w:lang w:val="pt-BR"/>
        </w:rPr>
        <w:t xml:space="preserve">A equipe do projeto é composta </w:t>
      </w:r>
      <w:r w:rsidR="005F6FB8">
        <w:rPr>
          <w:lang w:val="pt-BR"/>
        </w:rPr>
        <w:t>pelos seguintes membros</w:t>
      </w:r>
      <w:r>
        <w:rPr>
          <w:lang w:val="pt-BR"/>
        </w:rPr>
        <w:t>:</w:t>
      </w:r>
    </w:p>
    <w:p w:rsidR="005F6FB8" w:rsidRDefault="005F6FB8" w:rsidP="007A5AB0">
      <w:pPr>
        <w:rPr>
          <w:lang w:val="pt-BR"/>
        </w:rPr>
      </w:pPr>
    </w:p>
    <w:p w:rsidR="007A5AB0" w:rsidRDefault="007A5AB0" w:rsidP="007A5AB0">
      <w:pPr>
        <w:rPr>
          <w:lang w:val="pt-BR"/>
        </w:rPr>
      </w:pP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Rhaissa Nogueira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Raul de Matos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Thaís Cardoso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Vinícius Dantas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Ruben Borges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Ulysses Alexandre</w:t>
      </w:r>
    </w:p>
    <w:p w:rsidR="007A5AB0" w:rsidRDefault="005F6FB8" w:rsidP="007A5AB0">
      <w:pPr>
        <w:pStyle w:val="PargrafodaLista"/>
        <w:numPr>
          <w:ilvl w:val="0"/>
          <w:numId w:val="32"/>
        </w:numPr>
      </w:pPr>
      <w:r>
        <w:t>Rafael Yure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Jonathan Silva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Marcos Paulo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Lucas Carvalho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Herbert Nunes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Natan Pimenta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Rogério Tristão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Danilo Guimarães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Hálisson Bruno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Muryllo Tiraza</w:t>
      </w:r>
    </w:p>
    <w:p w:rsidR="005F6FB8" w:rsidRDefault="005F6FB8" w:rsidP="00F543DC">
      <w:pPr>
        <w:pStyle w:val="PargrafodaLista"/>
        <w:numPr>
          <w:ilvl w:val="0"/>
          <w:numId w:val="32"/>
        </w:numPr>
      </w:pPr>
      <w:r>
        <w:t>Thiago Fernandes</w:t>
      </w:r>
    </w:p>
    <w:p w:rsidR="004E4DBB" w:rsidRDefault="004E4DBB" w:rsidP="004E4DBB">
      <w:pPr>
        <w:ind w:left="360"/>
      </w:pPr>
    </w:p>
    <w:p w:rsidR="004E4DBB" w:rsidRPr="004E4DBB" w:rsidRDefault="004E4DBB" w:rsidP="004E4DBB">
      <w:pPr>
        <w:pStyle w:val="PargrafodaLista"/>
        <w:numPr>
          <w:ilvl w:val="0"/>
          <w:numId w:val="34"/>
        </w:numPr>
      </w:pPr>
      <w:r w:rsidRPr="004E4DBB">
        <w:t>Toda a equipe do projeto é composta por alunos do curso de Engenharia de Software da UFG.</w:t>
      </w:r>
    </w:p>
    <w:p w:rsidR="007A5AB0" w:rsidRPr="00F543DC" w:rsidRDefault="007A5AB0" w:rsidP="00F543DC">
      <w:pPr>
        <w:rPr>
          <w:lang w:val="pt-BR"/>
        </w:rPr>
      </w:pPr>
    </w:p>
    <w:p w:rsidR="00F42B67" w:rsidRPr="00284775" w:rsidRDefault="00F543DC" w:rsidP="00284775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Papéis</w:t>
      </w: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Gestor de Portfólio:</w:t>
      </w:r>
      <w:r w:rsidRPr="00F543DC">
        <w:rPr>
          <w:sz w:val="22"/>
          <w:szCs w:val="22"/>
          <w:lang w:val="pt-BR"/>
        </w:rPr>
        <w:t xml:space="preserve"> Juliano Oliveira.</w:t>
      </w:r>
    </w:p>
    <w:p w:rsidR="00F543DC" w:rsidRPr="00F543DC" w:rsidRDefault="00F543DC" w:rsidP="00F543DC">
      <w:pPr>
        <w:rPr>
          <w:sz w:val="22"/>
          <w:szCs w:val="22"/>
          <w:lang w:val="pt-BR"/>
        </w:rPr>
      </w:pPr>
    </w:p>
    <w:p w:rsidR="00F543DC" w:rsidRDefault="00F543DC" w:rsidP="00F543DC">
      <w:pPr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Gestor de projeto:</w:t>
      </w:r>
      <w:r w:rsidRPr="00F543DC">
        <w:rPr>
          <w:sz w:val="22"/>
          <w:szCs w:val="22"/>
          <w:lang w:val="pt-BR"/>
        </w:rPr>
        <w:t xml:space="preserve"> Rhaissa Nogueira</w:t>
      </w:r>
      <w:r>
        <w:rPr>
          <w:sz w:val="22"/>
          <w:szCs w:val="22"/>
          <w:lang w:val="pt-BR"/>
        </w:rPr>
        <w:t>.</w:t>
      </w:r>
    </w:p>
    <w:p w:rsidR="00F543DC" w:rsidRDefault="00F543DC" w:rsidP="00F543DC">
      <w:pPr>
        <w:jc w:val="both"/>
        <w:rPr>
          <w:lang w:val="pt-BR"/>
        </w:rPr>
      </w:pPr>
    </w:p>
    <w:p w:rsidR="00F543DC" w:rsidRPr="00F543DC" w:rsidRDefault="00F543DC" w:rsidP="00F543DC">
      <w:pPr>
        <w:ind w:firstLine="720"/>
        <w:jc w:val="both"/>
        <w:rPr>
          <w:lang w:val="pt-BR"/>
        </w:rPr>
      </w:pPr>
      <w:r w:rsidRPr="00F543DC">
        <w:rPr>
          <w:lang w:val="pt-BR"/>
        </w:rPr>
        <w:t xml:space="preserve">- Segundo as políticas da Fábrica de Software, deve aplicar as recomendações do PMBOK (Guia para o corpo de conhecimento em Gerência de Projetos, PMI – </w:t>
      </w:r>
      <w:r w:rsidRPr="00F543DC">
        <w:rPr>
          <w:i/>
          <w:lang w:val="pt-BR"/>
        </w:rPr>
        <w:t>Project Management Institute</w:t>
      </w:r>
      <w:r w:rsidRPr="00F543DC">
        <w:rPr>
          <w:lang w:val="pt-BR"/>
        </w:rPr>
        <w:t xml:space="preserve"> – Quarta Edição, 2008). </w:t>
      </w:r>
    </w:p>
    <w:p w:rsidR="00F543DC" w:rsidRDefault="00F543DC" w:rsidP="00F543DC">
      <w:pPr>
        <w:rPr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Engenheiro de Software / Equipe Técnica:</w:t>
      </w:r>
      <w:r w:rsidR="004E4DBB" w:rsidRPr="00F543DC">
        <w:rPr>
          <w:b/>
          <w:sz w:val="22"/>
          <w:szCs w:val="22"/>
          <w:lang w:val="pt-BR"/>
        </w:rPr>
        <w:t xml:space="preserve"> </w:t>
      </w:r>
      <w:r w:rsidR="004E4DBB">
        <w:rPr>
          <w:sz w:val="22"/>
          <w:szCs w:val="22"/>
          <w:lang w:val="pt-BR"/>
        </w:rPr>
        <w:t>Vinícius Dantas, Muryllo Tiraza, Natan Pimenta, Rogério Tristão, Raul de Matos, Ulysses Alexandre, Rafael Yure, Hálisson Bruno, Danillo Guimarães, Thiago Fernandes, Thaís Cardoso, Ruben Borges, Lucas Carvalho, Jonathan Silva.</w:t>
      </w: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sz w:val="22"/>
          <w:szCs w:val="22"/>
          <w:lang w:val="pt-BR"/>
        </w:rPr>
        <w:tab/>
        <w:t xml:space="preserve">- Segundo as políticas da Fábrica de Software, 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</w:t>
      </w:r>
      <w:r w:rsidRPr="00F543DC">
        <w:rPr>
          <w:sz w:val="22"/>
          <w:szCs w:val="22"/>
          <w:lang w:val="pt-BR"/>
        </w:rPr>
        <w:lastRenderedPageBreak/>
        <w:t>Engenheiro de Requisitos; Arquiteto de Software; Gestor de Reutilização; Projetista de IHC; Engenheiro de Testes; Administrador de Bancos de Dados; entre outros.</w:t>
      </w: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 xml:space="preserve">Auditor de Qualidade: </w:t>
      </w:r>
      <w:r w:rsidR="004E4DBB">
        <w:rPr>
          <w:sz w:val="22"/>
          <w:szCs w:val="22"/>
          <w:lang w:val="pt-BR"/>
        </w:rPr>
        <w:t>Herbert Nunes e Marcos Paulo</w:t>
      </w:r>
      <w:r>
        <w:rPr>
          <w:sz w:val="22"/>
          <w:szCs w:val="22"/>
          <w:lang w:val="pt-BR"/>
        </w:rPr>
        <w:t>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ind w:firstLine="720"/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 xml:space="preserve">- </w:t>
      </w:r>
      <w:r w:rsidRPr="00F543DC">
        <w:rPr>
          <w:sz w:val="22"/>
          <w:szCs w:val="22"/>
          <w:lang w:val="pt-BR"/>
        </w:rPr>
        <w:t>Segundo as políticas da Fábrica de Software, é o responsável pela execução do processo de Garantia da Qualidade do MPS.BR  (Guia  Geral  do  Modelo  de  Referência  para  Melhoria  de  Processo  do  Software Brasileiro,  Softex,  2011);  deve  criar  e  manter  atualizada  a  planilha  de  avaliação  do  projeto, coordenando os ajustes necessários para atender o nível F do modelo MPS.BR.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Gestor de Infraestrutura de TI:</w:t>
      </w:r>
      <w:r w:rsidRPr="00F543DC">
        <w:rPr>
          <w:sz w:val="22"/>
          <w:szCs w:val="22"/>
          <w:lang w:val="pt-BR"/>
        </w:rPr>
        <w:t xml:space="preserve"> Danillo Guimarães.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Auditor de Configuração:</w:t>
      </w:r>
      <w:r w:rsidRPr="00F543DC">
        <w:rPr>
          <w:sz w:val="22"/>
          <w:szCs w:val="22"/>
          <w:lang w:val="pt-BR"/>
        </w:rPr>
        <w:t xml:space="preserve"> </w:t>
      </w:r>
      <w:r w:rsidR="004E4DBB">
        <w:rPr>
          <w:sz w:val="22"/>
          <w:szCs w:val="22"/>
          <w:lang w:val="pt-BR"/>
        </w:rPr>
        <w:t>Jonathan Silva</w:t>
      </w:r>
      <w:r>
        <w:rPr>
          <w:sz w:val="22"/>
          <w:szCs w:val="22"/>
          <w:lang w:val="pt-BR"/>
        </w:rPr>
        <w:t>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Avaliadores Externos:</w:t>
      </w:r>
      <w:r w:rsidRPr="00F543DC">
        <w:rPr>
          <w:sz w:val="22"/>
          <w:szCs w:val="22"/>
          <w:lang w:val="pt-BR"/>
        </w:rPr>
        <w:t xml:space="preserve"> </w:t>
      </w:r>
      <w:bookmarkStart w:id="3" w:name="h.lz6px6z2htm0" w:colFirst="0" w:colLast="0"/>
      <w:bookmarkEnd w:id="3"/>
      <w:r w:rsidR="0025032E">
        <w:rPr>
          <w:sz w:val="22"/>
          <w:szCs w:val="22"/>
          <w:lang w:val="pt-BR"/>
        </w:rPr>
        <w:t>Adriana Silveira</w:t>
      </w:r>
      <w:r>
        <w:rPr>
          <w:sz w:val="22"/>
          <w:szCs w:val="22"/>
          <w:lang w:val="pt-BR"/>
        </w:rPr>
        <w:t>.</w:t>
      </w:r>
    </w:p>
    <w:p w:rsidR="00F543DC" w:rsidRPr="00057E30" w:rsidRDefault="00F543DC" w:rsidP="00F543DC">
      <w:pPr>
        <w:rPr>
          <w:sz w:val="22"/>
          <w:szCs w:val="22"/>
          <w:lang w:val="pt-BR"/>
        </w:rPr>
      </w:pPr>
    </w:p>
    <w:p w:rsidR="00F543DC" w:rsidRPr="00057E30" w:rsidRDefault="00F543DC" w:rsidP="00F543DC">
      <w:pPr>
        <w:rPr>
          <w:sz w:val="22"/>
          <w:szCs w:val="22"/>
          <w:lang w:val="pt-BR"/>
        </w:rPr>
      </w:pPr>
    </w:p>
    <w:p w:rsidR="00F543DC" w:rsidRPr="00057E30" w:rsidRDefault="00F543DC" w:rsidP="00F543DC">
      <w:pPr>
        <w:rPr>
          <w:sz w:val="22"/>
          <w:szCs w:val="22"/>
          <w:lang w:val="pt-BR"/>
        </w:rPr>
      </w:pPr>
    </w:p>
    <w:p w:rsidR="00F42B67" w:rsidRPr="00057E30" w:rsidRDefault="00057E30" w:rsidP="00057E30">
      <w:pPr>
        <w:pStyle w:val="Ttulo1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Restrições</w:t>
      </w:r>
    </w:p>
    <w:p w:rsidR="00057E30" w:rsidRDefault="00057E30" w:rsidP="00057E30">
      <w:pPr>
        <w:pStyle w:val="InfoBlue"/>
        <w:ind w:left="0"/>
      </w:pPr>
    </w:p>
    <w:p w:rsidR="007A5AB0" w:rsidRPr="007A5AB0" w:rsidRDefault="007A5AB0" w:rsidP="007A5AB0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Processo</w:t>
      </w:r>
    </w:p>
    <w:p w:rsidR="007A5AB0" w:rsidRDefault="007A5AB0" w:rsidP="007A5AB0">
      <w:pPr>
        <w:rPr>
          <w:lang w:val="pt-BR"/>
        </w:rPr>
      </w:pPr>
    </w:p>
    <w:p w:rsidR="007A5AB0" w:rsidRPr="007A5AB0" w:rsidRDefault="007A5AB0" w:rsidP="007A5AB0">
      <w:pPr>
        <w:rPr>
          <w:sz w:val="22"/>
          <w:szCs w:val="22"/>
          <w:lang w:val="pt-BR"/>
        </w:rPr>
      </w:pPr>
      <w:r>
        <w:rPr>
          <w:lang w:val="pt-BR"/>
        </w:rPr>
        <w:t>O processo executado deve ser aderen</w:t>
      </w:r>
      <w:r w:rsidR="004E4DBB">
        <w:rPr>
          <w:lang w:val="pt-BR"/>
        </w:rPr>
        <w:t>te ao nível F do MPS.BR, ignora</w:t>
      </w:r>
      <w:r>
        <w:rPr>
          <w:lang w:val="pt-BR"/>
        </w:rPr>
        <w:t>do apenas o processo de Aquisição.</w:t>
      </w:r>
    </w:p>
    <w:p w:rsidR="00F12176" w:rsidRPr="007A5AB0" w:rsidRDefault="00F12176" w:rsidP="007A5AB0">
      <w:pPr>
        <w:rPr>
          <w:sz w:val="22"/>
          <w:szCs w:val="22"/>
          <w:lang w:val="pt-BR"/>
        </w:rPr>
      </w:pPr>
    </w:p>
    <w:p w:rsidR="007A5AB0" w:rsidRPr="007A5AB0" w:rsidRDefault="007A5AB0" w:rsidP="007A5AB0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7A5AB0">
        <w:rPr>
          <w:rFonts w:ascii="Times New Roman" w:hAnsi="Times New Roman"/>
          <w:sz w:val="22"/>
          <w:szCs w:val="22"/>
          <w:lang w:val="pt-BR"/>
        </w:rPr>
        <w:t>Gerência de Portfólio</w:t>
      </w:r>
    </w:p>
    <w:p w:rsidR="007A5AB0" w:rsidRDefault="007A5AB0" w:rsidP="007A5AB0">
      <w:pPr>
        <w:rPr>
          <w:sz w:val="22"/>
          <w:szCs w:val="22"/>
          <w:lang w:val="pt-BR"/>
        </w:rPr>
      </w:pPr>
    </w:p>
    <w:p w:rsidR="007A5AB0" w:rsidRPr="007A5AB0" w:rsidRDefault="007A5AB0" w:rsidP="007A5AB0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Gerente de portfólio deve aprovar, explicitamente, o escopo e os requisitos do projeto.</w:t>
      </w:r>
    </w:p>
    <w:p w:rsidR="007A5AB0" w:rsidRPr="00F12176" w:rsidRDefault="007A5AB0" w:rsidP="007A5AB0">
      <w:pPr>
        <w:rPr>
          <w:b/>
          <w:sz w:val="22"/>
          <w:szCs w:val="22"/>
          <w:lang w:val="pt-BR"/>
        </w:rPr>
      </w:pPr>
    </w:p>
    <w:p w:rsidR="007A5AB0" w:rsidRPr="00284775" w:rsidRDefault="007A5AB0" w:rsidP="007A5AB0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Entrega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7A5AB0" w:rsidRPr="00284775" w:rsidRDefault="007A5AB0" w:rsidP="007A5AB0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O projeto será considerado de sucesso se for aprovado no ambiente de homologação da Fábrica de Software.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7A5AB0" w:rsidRPr="00284775" w:rsidRDefault="007A5AB0" w:rsidP="007A5AB0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Prazo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7A5AB0" w:rsidRPr="00284775" w:rsidRDefault="007A5AB0" w:rsidP="007A5AB0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O projeto tem data marcada para ser encerrado, sendo esta data o dia 13 de setembro de 2013.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Políticas da Fábrica de Software</w:t>
      </w:r>
    </w:p>
    <w:p w:rsidR="005F6FB8" w:rsidRPr="00284775" w:rsidRDefault="005F6FB8" w:rsidP="007A5AB0">
      <w:pPr>
        <w:rPr>
          <w:sz w:val="22"/>
          <w:szCs w:val="22"/>
          <w:lang w:val="pt-BR"/>
        </w:rPr>
      </w:pPr>
    </w:p>
    <w:p w:rsidR="005F6FB8" w:rsidRPr="00284775" w:rsidRDefault="005F6FB8" w:rsidP="007A5AB0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Como restrição adicional, o projeto deve seguir as políticas da Fábrica de Software.</w:t>
      </w:r>
    </w:p>
    <w:p w:rsidR="005F6FB8" w:rsidRPr="00284775" w:rsidRDefault="005F6FB8" w:rsidP="007A5AB0">
      <w:pPr>
        <w:rPr>
          <w:sz w:val="22"/>
          <w:szCs w:val="22"/>
          <w:lang w:val="pt-BR"/>
        </w:rPr>
      </w:pPr>
    </w:p>
    <w:p w:rsidR="005F6FB8" w:rsidRPr="00284775" w:rsidRDefault="005F6FB8" w:rsidP="007A5AB0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lastRenderedPageBreak/>
        <w:t>Parte Interessada</w:t>
      </w: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Universidade Federal de Goiás, representada aqui pelo fornecedor de requisitos, gerente de portfólio e responsável pela Fábrica de Software do Instituto de Informática da UFG, Juliano Oliveira.</w:t>
      </w: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Aprovação</w:t>
      </w: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284775">
      <w:pPr>
        <w:jc w:val="center"/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________________________________________________________________</w:t>
      </w:r>
    </w:p>
    <w:p w:rsidR="005F6FB8" w:rsidRPr="00284775" w:rsidRDefault="005F6FB8" w:rsidP="00284775">
      <w:pPr>
        <w:jc w:val="center"/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Dono do produto</w:t>
      </w:r>
    </w:p>
    <w:p w:rsidR="005F6FB8" w:rsidRPr="005F6FB8" w:rsidRDefault="005F6FB8" w:rsidP="005F6FB8">
      <w:pPr>
        <w:ind w:left="1440"/>
        <w:rPr>
          <w:lang w:val="pt-BR"/>
        </w:rPr>
      </w:pPr>
    </w:p>
    <w:sectPr w:rsidR="005F6FB8" w:rsidRPr="005F6FB8" w:rsidSect="00BD207E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A3" w:rsidRDefault="00D41DA3" w:rsidP="00F42B67">
      <w:pPr>
        <w:spacing w:line="240" w:lineRule="auto"/>
      </w:pPr>
      <w:r>
        <w:separator/>
      </w:r>
    </w:p>
  </w:endnote>
  <w:endnote w:type="continuationSeparator" w:id="0">
    <w:p w:rsidR="00D41DA3" w:rsidRDefault="00D41DA3" w:rsidP="00F4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2B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D6C67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  <w:p w:rsidR="002D6C67" w:rsidRDefault="002D6C6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268D8">
          <w:pPr>
            <w:jc w:val="center"/>
          </w:pPr>
          <w:r>
            <w:t>UFG-INF</w:t>
          </w:r>
          <w:r w:rsidR="00F42B67">
            <w:t xml:space="preserve">, </w:t>
          </w:r>
          <w:r w:rsidR="00634D8D">
            <w:fldChar w:fldCharType="begin"/>
          </w:r>
          <w:r w:rsidR="00634D8D">
            <w:instrText xml:space="preserve"> DATE \@ "yyyy" </w:instrText>
          </w:r>
          <w:r w:rsidR="00634D8D">
            <w:fldChar w:fldCharType="separate"/>
          </w:r>
          <w:r w:rsidR="00D34C2A">
            <w:rPr>
              <w:noProof/>
            </w:rPr>
            <w:t>2013</w:t>
          </w:r>
          <w:r w:rsidR="00634D8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66BE8">
          <w:pPr>
            <w:jc w:val="right"/>
          </w:pPr>
          <w:r>
            <w:rPr>
              <w:lang w:val="pt-BR"/>
            </w:rPr>
            <w:t>Página</w:t>
          </w:r>
          <w:r w:rsidR="00F42B67">
            <w:rPr>
              <w:lang w:val="pt-BR"/>
            </w:rPr>
            <w:t xml:space="preserve"> </w:t>
          </w:r>
          <w:r w:rsidR="00904C57">
            <w:rPr>
              <w:rStyle w:val="Nmerodepgina"/>
              <w:lang w:val="pt-BR"/>
            </w:rPr>
            <w:fldChar w:fldCharType="begin"/>
          </w:r>
          <w:r w:rsidR="00F42B67">
            <w:rPr>
              <w:rStyle w:val="Nmerodepgina"/>
              <w:lang w:val="pt-BR"/>
            </w:rPr>
            <w:instrText xml:space="preserve"> PAGE </w:instrText>
          </w:r>
          <w:r w:rsidR="00904C57">
            <w:rPr>
              <w:rStyle w:val="Nmerodepgina"/>
              <w:lang w:val="pt-BR"/>
            </w:rPr>
            <w:fldChar w:fldCharType="separate"/>
          </w:r>
          <w:r w:rsidR="00D34C2A">
            <w:rPr>
              <w:rStyle w:val="Nmerodepgina"/>
              <w:noProof/>
              <w:lang w:val="pt-BR"/>
            </w:rPr>
            <w:t>2</w:t>
          </w:r>
          <w:r w:rsidR="00904C57">
            <w:rPr>
              <w:rStyle w:val="Nmerodepgina"/>
              <w:lang w:val="pt-BR"/>
            </w:rPr>
            <w:fldChar w:fldCharType="end"/>
          </w:r>
          <w:r w:rsidR="00F42B67"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t>de</w:t>
          </w:r>
          <w:r w:rsidR="00F42B67"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D34C2A" w:rsidRPr="00D34C2A">
              <w:rPr>
                <w:rStyle w:val="Nmerodepgina"/>
                <w:noProof/>
              </w:rPr>
              <w:t>7</w:t>
            </w:r>
          </w:fldSimple>
        </w:p>
      </w:tc>
    </w:tr>
  </w:tbl>
  <w:p w:rsidR="00F42B67" w:rsidRDefault="00F42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A3" w:rsidRDefault="00D41DA3" w:rsidP="00F42B67">
      <w:pPr>
        <w:spacing w:line="240" w:lineRule="auto"/>
      </w:pPr>
      <w:r>
        <w:separator/>
      </w:r>
    </w:p>
  </w:footnote>
  <w:footnote w:type="continuationSeparator" w:id="0">
    <w:p w:rsidR="00D41DA3" w:rsidRDefault="00D41DA3" w:rsidP="00F4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B67" w:rsidRDefault="00D64B86" w:rsidP="002268D8">
    <w:pPr>
      <w:pStyle w:val="Cabealho"/>
      <w:jc w:val="right"/>
    </w:pPr>
    <w:r w:rsidRPr="00D64B86">
      <w:rPr>
        <w:noProof/>
        <w:lang w:val="pt-BR" w:eastAsia="pt-BR"/>
      </w:rPr>
      <w:drawing>
        <wp:inline distT="0" distB="0" distL="0" distR="0">
          <wp:extent cx="1133475" cy="80025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805" cy="815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6BE8">
      <w:rPr>
        <w:rFonts w:ascii="Arial" w:hAnsi="Arial" w:cs="Arial"/>
        <w:noProof/>
        <w:snapToGrid/>
        <w:color w:val="FF0000"/>
        <w:sz w:val="48"/>
        <w:szCs w:val="4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-324981</wp:posOffset>
          </wp:positionH>
          <wp:positionV relativeFrom="paragraph">
            <wp:posOffset>49794</wp:posOffset>
          </wp:positionV>
          <wp:extent cx="2415062" cy="823865"/>
          <wp:effectExtent l="19050" t="0" r="4288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062" cy="823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D8316A" w:rsidRDefault="00C064B9" w:rsidP="00266BE8">
          <w:pPr>
            <w:rPr>
              <w:lang w:val="pt-BR"/>
            </w:rPr>
          </w:pPr>
          <w:r>
            <w:rPr>
              <w:lang w:val="pt-BR"/>
            </w:rPr>
            <w:t>CONTPATRI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>
          <w:pPr>
            <w:tabs>
              <w:tab w:val="left" w:pos="1135"/>
            </w:tabs>
            <w:spacing w:before="40"/>
            <w:ind w:right="68"/>
          </w:pPr>
          <w:r w:rsidRPr="00D8316A">
            <w:rPr>
              <w:lang w:val="pt-BR"/>
            </w:rPr>
            <w:t xml:space="preserve">  </w:t>
          </w:r>
          <w:r w:rsidR="0050190D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 w:rsidR="0025032E">
            <w:t xml:space="preserve">           1.1</w:t>
          </w:r>
        </w:p>
      </w:tc>
    </w:tr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2268D8" w:rsidRDefault="00983193">
          <w:pPr>
            <w:rPr>
              <w:lang w:val="pt-BR"/>
            </w:rPr>
          </w:pPr>
          <w:r w:rsidRPr="00983193">
            <w:rPr>
              <w:lang w:val="pt-BR"/>
            </w:rPr>
            <w:t>Termo de Abertura de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 w:rsidP="00983193">
          <w:r w:rsidRPr="002268D8">
            <w:rPr>
              <w:lang w:val="pt-BR"/>
            </w:rPr>
            <w:t xml:space="preserve">  </w:t>
          </w:r>
          <w:r w:rsidR="0050190D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</w:t>
          </w:r>
          <w:r w:rsidR="00ED4432">
            <w:rPr>
              <w:lang w:val="pt-BR"/>
            </w:rPr>
            <w:t>25</w:t>
          </w:r>
          <w:r w:rsidR="00C064B9">
            <w:rPr>
              <w:lang w:val="pt-BR"/>
            </w:rPr>
            <w:t>/</w:t>
          </w:r>
          <w:r w:rsidR="00983193">
            <w:rPr>
              <w:lang w:val="pt-BR"/>
            </w:rPr>
            <w:t>AGO</w:t>
          </w:r>
          <w:r w:rsidR="002D6C67">
            <w:rPr>
              <w:lang w:val="pt-BR"/>
            </w:rPr>
            <w:t>/13</w:t>
          </w:r>
        </w:p>
      </w:tc>
    </w:tr>
    <w:tr w:rsidR="00F42B67" w:rsidRPr="00D34C2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5775F" w:rsidRDefault="00DF0A0D" w:rsidP="00983193">
          <w:pPr>
            <w:rPr>
              <w:lang w:val="pt-BR"/>
            </w:rPr>
          </w:pPr>
          <w:r w:rsidRPr="00DF0A0D">
            <w:rPr>
              <w:lang w:val="pt-BR"/>
            </w:rPr>
            <w:t>CONTPATRI_</w:t>
          </w:r>
          <w:r w:rsidR="00983193">
            <w:rPr>
              <w:lang w:val="pt-BR"/>
            </w:rPr>
            <w:t>TAP_Termo_de_abertura_de_projeto</w:t>
          </w:r>
          <w:r w:rsidR="0025032E">
            <w:rPr>
              <w:lang w:val="pt-BR"/>
            </w:rPr>
            <w:t>_1.1</w:t>
          </w:r>
        </w:p>
      </w:tc>
    </w:tr>
  </w:tbl>
  <w:p w:rsidR="00F42B67" w:rsidRPr="0075775F" w:rsidRDefault="00F42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08F588"/>
    <w:lvl w:ilvl="0">
      <w:start w:val="1"/>
      <w:numFmt w:val="decimal"/>
      <w:pStyle w:val="Ttulo1"/>
      <w:lvlText w:val="%1."/>
      <w:lvlJc w:val="left"/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76348"/>
    <w:multiLevelType w:val="hybridMultilevel"/>
    <w:tmpl w:val="E93C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61941"/>
    <w:multiLevelType w:val="multilevel"/>
    <w:tmpl w:val="736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557D90"/>
    <w:multiLevelType w:val="hybridMultilevel"/>
    <w:tmpl w:val="94180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91012"/>
    <w:multiLevelType w:val="hybridMultilevel"/>
    <w:tmpl w:val="51D6D170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1D39B6"/>
    <w:multiLevelType w:val="multilevel"/>
    <w:tmpl w:val="8702D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6D7961"/>
    <w:multiLevelType w:val="hybridMultilevel"/>
    <w:tmpl w:val="C778DE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BF1588"/>
    <w:multiLevelType w:val="hybridMultilevel"/>
    <w:tmpl w:val="8F6CA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051E62"/>
    <w:multiLevelType w:val="hybridMultilevel"/>
    <w:tmpl w:val="87ECEAE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24C35"/>
    <w:multiLevelType w:val="hybridMultilevel"/>
    <w:tmpl w:val="073A7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2F90E6E"/>
    <w:multiLevelType w:val="hybridMultilevel"/>
    <w:tmpl w:val="C8F01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035D28"/>
    <w:multiLevelType w:val="hybridMultilevel"/>
    <w:tmpl w:val="D13C6928"/>
    <w:lvl w:ilvl="0" w:tplc="001C72F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F663C07"/>
    <w:multiLevelType w:val="hybridMultilevel"/>
    <w:tmpl w:val="78D86FFA"/>
    <w:lvl w:ilvl="0" w:tplc="D49A9F4A">
      <w:start w:val="2"/>
      <w:numFmt w:val="decimal"/>
      <w:lvlText w:val="%1"/>
      <w:lvlJc w:val="left"/>
      <w:pPr>
        <w:ind w:left="720" w:hanging="360"/>
      </w:pPr>
      <w:rPr>
        <w:rFonts w:ascii="NimbusSanL-Regu" w:hAnsi="NimbusSanL-Regu" w:cs="NimbusSanL-Regu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3"/>
  </w:num>
  <w:num w:numId="10">
    <w:abstractNumId w:val="12"/>
  </w:num>
  <w:num w:numId="11">
    <w:abstractNumId w:val="10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4"/>
  </w:num>
  <w:num w:numId="22">
    <w:abstractNumId w:val="17"/>
  </w:num>
  <w:num w:numId="23">
    <w:abstractNumId w:val="16"/>
  </w:num>
  <w:num w:numId="24">
    <w:abstractNumId w:val="13"/>
  </w:num>
  <w:num w:numId="25">
    <w:abstractNumId w:val="23"/>
  </w:num>
  <w:num w:numId="26">
    <w:abstractNumId w:val="21"/>
  </w:num>
  <w:num w:numId="27">
    <w:abstractNumId w:val="7"/>
  </w:num>
  <w:num w:numId="28">
    <w:abstractNumId w:val="14"/>
  </w:num>
  <w:num w:numId="29">
    <w:abstractNumId w:val="4"/>
  </w:num>
  <w:num w:numId="30">
    <w:abstractNumId w:val="31"/>
  </w:num>
  <w:num w:numId="31">
    <w:abstractNumId w:val="0"/>
    <w:lvlOverride w:ilvl="0">
      <w:startOverride w:val="4"/>
    </w:lvlOverride>
  </w:num>
  <w:num w:numId="32">
    <w:abstractNumId w:val="22"/>
  </w:num>
  <w:num w:numId="33">
    <w:abstractNumId w:val="2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F6"/>
    <w:rsid w:val="00014DC2"/>
    <w:rsid w:val="00023217"/>
    <w:rsid w:val="00024142"/>
    <w:rsid w:val="0003175F"/>
    <w:rsid w:val="00057E30"/>
    <w:rsid w:val="00096E75"/>
    <w:rsid w:val="000B5E98"/>
    <w:rsid w:val="00114CD7"/>
    <w:rsid w:val="00123933"/>
    <w:rsid w:val="00132E26"/>
    <w:rsid w:val="00190ACA"/>
    <w:rsid w:val="001A29A6"/>
    <w:rsid w:val="001B7870"/>
    <w:rsid w:val="001D195D"/>
    <w:rsid w:val="001F0CDC"/>
    <w:rsid w:val="00204C33"/>
    <w:rsid w:val="002268D8"/>
    <w:rsid w:val="0025032E"/>
    <w:rsid w:val="00266BE8"/>
    <w:rsid w:val="002729EC"/>
    <w:rsid w:val="00284775"/>
    <w:rsid w:val="002A0AFB"/>
    <w:rsid w:val="002D2513"/>
    <w:rsid w:val="002D6C67"/>
    <w:rsid w:val="002E6098"/>
    <w:rsid w:val="00307AE6"/>
    <w:rsid w:val="00312A07"/>
    <w:rsid w:val="00327249"/>
    <w:rsid w:val="00331FA9"/>
    <w:rsid w:val="00333925"/>
    <w:rsid w:val="003410A8"/>
    <w:rsid w:val="00360BBF"/>
    <w:rsid w:val="00377F34"/>
    <w:rsid w:val="003A70F4"/>
    <w:rsid w:val="003D0A8C"/>
    <w:rsid w:val="00412204"/>
    <w:rsid w:val="00421AFC"/>
    <w:rsid w:val="00427DF9"/>
    <w:rsid w:val="004424B7"/>
    <w:rsid w:val="00480789"/>
    <w:rsid w:val="004844A3"/>
    <w:rsid w:val="00486C3B"/>
    <w:rsid w:val="004E4DBB"/>
    <w:rsid w:val="004E76B0"/>
    <w:rsid w:val="004F071E"/>
    <w:rsid w:val="0050190D"/>
    <w:rsid w:val="005174A7"/>
    <w:rsid w:val="00523A2D"/>
    <w:rsid w:val="00554E88"/>
    <w:rsid w:val="00567B5A"/>
    <w:rsid w:val="00571150"/>
    <w:rsid w:val="00571A0A"/>
    <w:rsid w:val="005A32D1"/>
    <w:rsid w:val="005B059D"/>
    <w:rsid w:val="005B416A"/>
    <w:rsid w:val="005C0CA6"/>
    <w:rsid w:val="005C1E8A"/>
    <w:rsid w:val="005C28A1"/>
    <w:rsid w:val="005C39A6"/>
    <w:rsid w:val="005F6FB8"/>
    <w:rsid w:val="0061112D"/>
    <w:rsid w:val="00634D8D"/>
    <w:rsid w:val="0068547E"/>
    <w:rsid w:val="006B24E1"/>
    <w:rsid w:val="006B3272"/>
    <w:rsid w:val="006C49CE"/>
    <w:rsid w:val="006C4B2D"/>
    <w:rsid w:val="006C613F"/>
    <w:rsid w:val="006C68C3"/>
    <w:rsid w:val="006F3509"/>
    <w:rsid w:val="00702E78"/>
    <w:rsid w:val="00723A4B"/>
    <w:rsid w:val="00743DF5"/>
    <w:rsid w:val="0075775F"/>
    <w:rsid w:val="0078438E"/>
    <w:rsid w:val="00785E32"/>
    <w:rsid w:val="00794F5E"/>
    <w:rsid w:val="007A5AB0"/>
    <w:rsid w:val="007B7B66"/>
    <w:rsid w:val="007D089C"/>
    <w:rsid w:val="007F2194"/>
    <w:rsid w:val="00821D72"/>
    <w:rsid w:val="00835842"/>
    <w:rsid w:val="008429E3"/>
    <w:rsid w:val="00846A37"/>
    <w:rsid w:val="008528A1"/>
    <w:rsid w:val="00857859"/>
    <w:rsid w:val="00885411"/>
    <w:rsid w:val="008E4694"/>
    <w:rsid w:val="008E6A98"/>
    <w:rsid w:val="008F44F4"/>
    <w:rsid w:val="00904C57"/>
    <w:rsid w:val="0094287C"/>
    <w:rsid w:val="00944B5E"/>
    <w:rsid w:val="00950D1D"/>
    <w:rsid w:val="00983193"/>
    <w:rsid w:val="009A77FC"/>
    <w:rsid w:val="009C623B"/>
    <w:rsid w:val="00A14A1E"/>
    <w:rsid w:val="00A235D1"/>
    <w:rsid w:val="00A3490D"/>
    <w:rsid w:val="00A37846"/>
    <w:rsid w:val="00A47795"/>
    <w:rsid w:val="00A52EF5"/>
    <w:rsid w:val="00A82729"/>
    <w:rsid w:val="00A8798A"/>
    <w:rsid w:val="00A950C2"/>
    <w:rsid w:val="00A976EC"/>
    <w:rsid w:val="00AA0214"/>
    <w:rsid w:val="00AA559F"/>
    <w:rsid w:val="00AA7F9A"/>
    <w:rsid w:val="00AB15B4"/>
    <w:rsid w:val="00AB39A1"/>
    <w:rsid w:val="00B10B68"/>
    <w:rsid w:val="00B24353"/>
    <w:rsid w:val="00B27680"/>
    <w:rsid w:val="00B449FE"/>
    <w:rsid w:val="00B47CF6"/>
    <w:rsid w:val="00B712A1"/>
    <w:rsid w:val="00B76092"/>
    <w:rsid w:val="00B923FD"/>
    <w:rsid w:val="00BB5BAD"/>
    <w:rsid w:val="00BB67C0"/>
    <w:rsid w:val="00BD207E"/>
    <w:rsid w:val="00BE2516"/>
    <w:rsid w:val="00BE450B"/>
    <w:rsid w:val="00C00D29"/>
    <w:rsid w:val="00C030D9"/>
    <w:rsid w:val="00C0606B"/>
    <w:rsid w:val="00C064B9"/>
    <w:rsid w:val="00C12624"/>
    <w:rsid w:val="00C46A8F"/>
    <w:rsid w:val="00C77B83"/>
    <w:rsid w:val="00C86DE3"/>
    <w:rsid w:val="00CC1515"/>
    <w:rsid w:val="00D34C2A"/>
    <w:rsid w:val="00D35B8A"/>
    <w:rsid w:val="00D41DA3"/>
    <w:rsid w:val="00D430F4"/>
    <w:rsid w:val="00D43AB7"/>
    <w:rsid w:val="00D64B86"/>
    <w:rsid w:val="00D8316A"/>
    <w:rsid w:val="00D8522B"/>
    <w:rsid w:val="00DC4CB3"/>
    <w:rsid w:val="00DE2B7D"/>
    <w:rsid w:val="00DE30A5"/>
    <w:rsid w:val="00DF0A0D"/>
    <w:rsid w:val="00E1388A"/>
    <w:rsid w:val="00E173D8"/>
    <w:rsid w:val="00E31C58"/>
    <w:rsid w:val="00E320E1"/>
    <w:rsid w:val="00E84BC3"/>
    <w:rsid w:val="00E91FD8"/>
    <w:rsid w:val="00ED3156"/>
    <w:rsid w:val="00ED4432"/>
    <w:rsid w:val="00ED7077"/>
    <w:rsid w:val="00EE0BC6"/>
    <w:rsid w:val="00EE2307"/>
    <w:rsid w:val="00EF4B3F"/>
    <w:rsid w:val="00EF5C34"/>
    <w:rsid w:val="00F018E5"/>
    <w:rsid w:val="00F01CA0"/>
    <w:rsid w:val="00F12176"/>
    <w:rsid w:val="00F211E0"/>
    <w:rsid w:val="00F321A7"/>
    <w:rsid w:val="00F41C5A"/>
    <w:rsid w:val="00F42B67"/>
    <w:rsid w:val="00F4360D"/>
    <w:rsid w:val="00F543DC"/>
    <w:rsid w:val="00F81A07"/>
    <w:rsid w:val="00FC5F05"/>
    <w:rsid w:val="00FE6E06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PDV%20ARQSW\DAS-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DAS-Documento de Arquitetura de Software.dot</Template>
  <TotalTime>11</TotalTime>
  <Pages>1</Pages>
  <Words>932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EMERSON JOSÉ</dc:creator>
  <cp:lastModifiedBy>Lucas</cp:lastModifiedBy>
  <cp:revision>7</cp:revision>
  <dcterms:created xsi:type="dcterms:W3CDTF">2013-08-26T03:02:00Z</dcterms:created>
  <dcterms:modified xsi:type="dcterms:W3CDTF">2013-09-02T01:44:00Z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